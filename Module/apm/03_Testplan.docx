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5F2" w:rsidRDefault="007B172C" w:rsidP="003A70B0">
      <w:pPr>
        <w:pStyle w:val="Heading1"/>
      </w:pPr>
      <w:r>
        <w:t>Testplan</w:t>
      </w:r>
    </w:p>
    <w:p w:rsidR="007B172C" w:rsidRDefault="007B172C" w:rsidP="007B172C">
      <w:r>
        <w:t xml:space="preserve">Quelle: </w:t>
      </w:r>
      <w:hyperlink r:id="rId9" w:history="1">
        <w:r w:rsidRPr="008E7D33">
          <w:rPr>
            <w:rStyle w:val="Hyperlink"/>
          </w:rPr>
          <w:t>https://reqtest.com/testing-blog/how-to-write-a-test-plan-2/</w:t>
        </w:r>
      </w:hyperlink>
    </w:p>
    <w:p w:rsidR="007D377F" w:rsidRPr="007D377F" w:rsidRDefault="007D377F" w:rsidP="007D377F">
      <w:pPr>
        <w:pStyle w:val="Heading2"/>
        <w:rPr>
          <w:lang w:val="en-GB"/>
        </w:rPr>
      </w:pPr>
      <w:r w:rsidRPr="007D377F">
        <w:rPr>
          <w:lang w:val="en-GB"/>
        </w:rPr>
        <w:t>Test plan identifier</w:t>
      </w:r>
    </w:p>
    <w:p w:rsidR="007D377F" w:rsidRPr="007D377F" w:rsidRDefault="007D377F" w:rsidP="007D377F">
      <w:r>
        <w:t>Der Testplan fo</w:t>
      </w:r>
      <w:r w:rsidRPr="007D377F">
        <w:t>lgt der in IEEE 829 definierten Standards und Aufbau:</w:t>
      </w:r>
    </w:p>
    <w:p w:rsidR="007D377F" w:rsidRDefault="007D377F" w:rsidP="007D377F">
      <w:pPr>
        <w:pStyle w:val="ListParagraph"/>
        <w:numPr>
          <w:ilvl w:val="0"/>
          <w:numId w:val="15"/>
        </w:numPr>
      </w:pPr>
      <w:r>
        <w:t>Master Test Plan (Dieses Dokument): Übersicht über das Projekt und allen Testplänen</w:t>
      </w:r>
    </w:p>
    <w:p w:rsidR="007D377F" w:rsidRPr="007D377F" w:rsidRDefault="007D377F" w:rsidP="007D377F">
      <w:pPr>
        <w:pStyle w:val="ListParagraph"/>
        <w:numPr>
          <w:ilvl w:val="0"/>
          <w:numId w:val="15"/>
        </w:numPr>
      </w:pPr>
      <w:r>
        <w:t xml:space="preserve">Level </w:t>
      </w:r>
      <w:r w:rsidR="00DF7910">
        <w:t>Type</w:t>
      </w:r>
      <w:r>
        <w:t xml:space="preserve"> Test: Spezifischere Tests, welche in eigenen Dokumenten genauer beschrieben werden</w:t>
      </w:r>
    </w:p>
    <w:p w:rsidR="007D377F" w:rsidRPr="007D377F" w:rsidRDefault="007D377F" w:rsidP="007D377F">
      <w:pPr>
        <w:pStyle w:val="Heading2"/>
        <w:rPr>
          <w:lang w:val="en-GB"/>
        </w:rPr>
      </w:pPr>
      <w:r w:rsidRPr="007D377F">
        <w:rPr>
          <w:lang w:val="en-GB"/>
        </w:rPr>
        <w:t>Introduction</w:t>
      </w:r>
    </w:p>
    <w:p w:rsidR="007D377F" w:rsidRPr="00DF7910" w:rsidRDefault="00DF7910" w:rsidP="007D377F">
      <w:proofErr w:type="spellStart"/>
      <w:r w:rsidRPr="00DF7910">
        <w:rPr>
          <w:lang w:val="en-GB"/>
        </w:rPr>
        <w:t>Ziel</w:t>
      </w:r>
      <w:proofErr w:type="spellEnd"/>
      <w:r w:rsidRPr="00DF7910">
        <w:rPr>
          <w:lang w:val="en-GB"/>
        </w:rPr>
        <w:t xml:space="preserve"> dieses </w:t>
      </w:r>
      <w:proofErr w:type="spellStart"/>
      <w:r w:rsidRPr="00DF7910">
        <w:rPr>
          <w:lang w:val="en-GB"/>
        </w:rPr>
        <w:t>Testplan</w:t>
      </w:r>
      <w:proofErr w:type="spellEnd"/>
      <w:r w:rsidRPr="00DF7910">
        <w:rPr>
          <w:lang w:val="en-GB"/>
        </w:rPr>
        <w:t xml:space="preserve"> </w:t>
      </w:r>
      <w:proofErr w:type="spellStart"/>
      <w:r w:rsidRPr="00DF7910">
        <w:rPr>
          <w:lang w:val="en-GB"/>
        </w:rPr>
        <w:t>ist</w:t>
      </w:r>
      <w:proofErr w:type="spellEnd"/>
      <w:r w:rsidRPr="00DF7910">
        <w:rPr>
          <w:lang w:val="en-GB"/>
        </w:rPr>
        <w:t xml:space="preserve"> </w:t>
      </w:r>
      <w:proofErr w:type="spellStart"/>
      <w:r w:rsidRPr="00DF7910">
        <w:rPr>
          <w:lang w:val="en-GB"/>
        </w:rPr>
        <w:t>es</w:t>
      </w:r>
      <w:proofErr w:type="spellEnd"/>
      <w:r w:rsidRPr="00DF7910">
        <w:rPr>
          <w:lang w:val="en-GB"/>
        </w:rPr>
        <w:t xml:space="preserve">, </w:t>
      </w:r>
      <w:proofErr w:type="spellStart"/>
      <w:r w:rsidRPr="00DF7910">
        <w:rPr>
          <w:lang w:val="en-GB"/>
        </w:rPr>
        <w:t>mittels</w:t>
      </w:r>
      <w:proofErr w:type="spellEnd"/>
      <w:r w:rsidRPr="00DF7910">
        <w:rPr>
          <w:lang w:val="en-GB"/>
        </w:rPr>
        <w:t xml:space="preserve"> Performance- und </w:t>
      </w:r>
      <w:proofErr w:type="spellStart"/>
      <w:r w:rsidRPr="00DF7910">
        <w:rPr>
          <w:lang w:val="en-GB"/>
        </w:rPr>
        <w:t>Stresstest</w:t>
      </w:r>
      <w:proofErr w:type="spellEnd"/>
      <w:r w:rsidRPr="00DF7910">
        <w:rPr>
          <w:lang w:val="en-GB"/>
        </w:rPr>
        <w:t xml:space="preserve"> die </w:t>
      </w:r>
      <w:proofErr w:type="spellStart"/>
      <w:r w:rsidRPr="00DF7910">
        <w:rPr>
          <w:lang w:val="en-GB"/>
        </w:rPr>
        <w:t>Möglichkeiten</w:t>
      </w:r>
      <w:proofErr w:type="spellEnd"/>
      <w:r w:rsidRPr="00DF7910">
        <w:rPr>
          <w:lang w:val="en-GB"/>
        </w:rPr>
        <w:t xml:space="preserve"> des APM Clusters </w:t>
      </w:r>
      <w:proofErr w:type="spellStart"/>
      <w:r w:rsidRPr="00DF7910">
        <w:rPr>
          <w:lang w:val="en-GB"/>
        </w:rPr>
        <w:t>zu</w:t>
      </w:r>
      <w:proofErr w:type="spellEnd"/>
      <w:r w:rsidRPr="00DF7910">
        <w:rPr>
          <w:lang w:val="en-GB"/>
        </w:rPr>
        <w:t xml:space="preserve"> </w:t>
      </w:r>
      <w:proofErr w:type="spellStart"/>
      <w:r w:rsidRPr="00DF7910">
        <w:rPr>
          <w:lang w:val="en-GB"/>
        </w:rPr>
        <w:t>testen</w:t>
      </w:r>
      <w:proofErr w:type="spellEnd"/>
      <w:r w:rsidRPr="00DF7910">
        <w:rPr>
          <w:lang w:val="en-GB"/>
        </w:rPr>
        <w:t xml:space="preserve">. </w:t>
      </w:r>
      <w:r w:rsidRPr="00DF7910">
        <w:t xml:space="preserve">Herauszufinden ist, was die reguläre Leistung des Clusters/Einzelner </w:t>
      </w:r>
      <w:proofErr w:type="spellStart"/>
      <w:r w:rsidRPr="00DF7910">
        <w:t>Node</w:t>
      </w:r>
      <w:proofErr w:type="spellEnd"/>
      <w:r w:rsidRPr="00DF7910">
        <w:t xml:space="preserve"> ist und wie das Cluster sich bei Maximalbelastung oder noch grösserer Belastung verhält.</w:t>
      </w:r>
    </w:p>
    <w:p w:rsidR="007D377F" w:rsidRPr="007D377F" w:rsidRDefault="007D377F" w:rsidP="007D377F">
      <w:pPr>
        <w:pStyle w:val="Heading2"/>
        <w:rPr>
          <w:lang w:val="en-GB"/>
        </w:rPr>
      </w:pPr>
      <w:r w:rsidRPr="007D377F">
        <w:rPr>
          <w:lang w:val="en-GB"/>
        </w:rPr>
        <w:t>Test items</w:t>
      </w:r>
    </w:p>
    <w:p w:rsidR="007D377F" w:rsidRPr="00DF7910" w:rsidRDefault="00DF7910" w:rsidP="007D377F">
      <w:r w:rsidRPr="00DF7910">
        <w:t xml:space="preserve">Als </w:t>
      </w:r>
      <w:proofErr w:type="spellStart"/>
      <w:r w:rsidRPr="00DF7910">
        <w:t>Testitem</w:t>
      </w:r>
      <w:proofErr w:type="spellEnd"/>
      <w:r w:rsidRPr="00DF7910">
        <w:t xml:space="preserve"> wird das APM Servlet </w:t>
      </w:r>
      <w:r>
        <w:t>(</w:t>
      </w:r>
      <w:hyperlink r:id="rId10" w:history="1">
        <w:r w:rsidRPr="008E7D33">
          <w:rPr>
            <w:rStyle w:val="Hyperlink"/>
          </w:rPr>
          <w:t>https://github.com/swaechter/fhnw/tree/master/Module/apm/02_ApmServlet</w:t>
        </w:r>
      </w:hyperlink>
      <w:r>
        <w:t>) verwendet, welche auf das Cluster deployt wird.</w:t>
      </w:r>
    </w:p>
    <w:p w:rsidR="007D377F" w:rsidRDefault="007D377F" w:rsidP="007D377F">
      <w:pPr>
        <w:pStyle w:val="Heading2"/>
        <w:rPr>
          <w:lang w:val="en-GB"/>
        </w:rPr>
      </w:pPr>
      <w:r w:rsidRPr="007D377F">
        <w:rPr>
          <w:lang w:val="en-GB"/>
        </w:rPr>
        <w:t>Features to be tested</w:t>
      </w:r>
    </w:p>
    <w:p w:rsidR="00AB7BBF" w:rsidRPr="00AB7BBF" w:rsidRDefault="00AB7BBF" w:rsidP="00AB7BBF">
      <w:r w:rsidRPr="00AB7BBF">
        <w:t xml:space="preserve">Generell </w:t>
      </w:r>
      <w:proofErr w:type="spellStart"/>
      <w:r w:rsidRPr="00AB7BBF">
        <w:t>warden</w:t>
      </w:r>
      <w:proofErr w:type="spellEnd"/>
      <w:r w:rsidRPr="00AB7BBF">
        <w:t xml:space="preserve"> folgende beiden Features getestet:</w:t>
      </w:r>
    </w:p>
    <w:p w:rsidR="007D377F" w:rsidRDefault="00DF7910" w:rsidP="00DF7910">
      <w:pPr>
        <w:pStyle w:val="ListParagraph"/>
        <w:numPr>
          <w:ilvl w:val="0"/>
          <w:numId w:val="16"/>
        </w:numPr>
        <w:rPr>
          <w:lang w:val="en-GB"/>
        </w:rPr>
      </w:pPr>
      <w:proofErr w:type="spellStart"/>
      <w:r>
        <w:rPr>
          <w:lang w:val="en-GB"/>
        </w:rPr>
        <w:t>Schreiben</w:t>
      </w:r>
      <w:proofErr w:type="spellEnd"/>
      <w:r>
        <w:rPr>
          <w:lang w:val="en-GB"/>
        </w:rPr>
        <w:t xml:space="preserve"> </w:t>
      </w:r>
      <w:proofErr w:type="spellStart"/>
      <w:r>
        <w:rPr>
          <w:lang w:val="en-GB"/>
        </w:rPr>
        <w:t>eines</w:t>
      </w:r>
      <w:proofErr w:type="spellEnd"/>
      <w:r>
        <w:rPr>
          <w:lang w:val="en-GB"/>
        </w:rPr>
        <w:t xml:space="preserve"> </w:t>
      </w:r>
      <w:proofErr w:type="spellStart"/>
      <w:r>
        <w:rPr>
          <w:lang w:val="en-GB"/>
        </w:rPr>
        <w:t>Wertes</w:t>
      </w:r>
      <w:proofErr w:type="spellEnd"/>
    </w:p>
    <w:p w:rsidR="00DF7910" w:rsidRDefault="00DF7910" w:rsidP="00DF7910">
      <w:pPr>
        <w:pStyle w:val="ListParagraph"/>
        <w:numPr>
          <w:ilvl w:val="0"/>
          <w:numId w:val="16"/>
        </w:numPr>
        <w:rPr>
          <w:lang w:val="en-GB"/>
        </w:rPr>
      </w:pPr>
      <w:proofErr w:type="spellStart"/>
      <w:r>
        <w:rPr>
          <w:lang w:val="en-GB"/>
        </w:rPr>
        <w:t>Lesen</w:t>
      </w:r>
      <w:proofErr w:type="spellEnd"/>
      <w:r>
        <w:rPr>
          <w:lang w:val="en-GB"/>
        </w:rPr>
        <w:t xml:space="preserve"> </w:t>
      </w:r>
      <w:proofErr w:type="spellStart"/>
      <w:r>
        <w:rPr>
          <w:lang w:val="en-GB"/>
        </w:rPr>
        <w:t>eines</w:t>
      </w:r>
      <w:proofErr w:type="spellEnd"/>
      <w:r>
        <w:rPr>
          <w:lang w:val="en-GB"/>
        </w:rPr>
        <w:t xml:space="preserve"> </w:t>
      </w:r>
      <w:proofErr w:type="spellStart"/>
      <w:r>
        <w:rPr>
          <w:lang w:val="en-GB"/>
        </w:rPr>
        <w:t>Wertes</w:t>
      </w:r>
      <w:proofErr w:type="spellEnd"/>
    </w:p>
    <w:p w:rsidR="007D377F" w:rsidRPr="007D377F" w:rsidRDefault="007D377F" w:rsidP="007D377F">
      <w:pPr>
        <w:pStyle w:val="Heading2"/>
        <w:rPr>
          <w:lang w:val="en-GB"/>
        </w:rPr>
      </w:pPr>
      <w:r w:rsidRPr="007D377F">
        <w:rPr>
          <w:lang w:val="en-GB"/>
        </w:rPr>
        <w:t>Features not to be tested</w:t>
      </w:r>
    </w:p>
    <w:p w:rsidR="007D377F" w:rsidRPr="00AB7BBF" w:rsidRDefault="00AB7BBF" w:rsidP="00AB7BBF">
      <w:pPr>
        <w:pStyle w:val="ListParagraph"/>
        <w:numPr>
          <w:ilvl w:val="0"/>
          <w:numId w:val="17"/>
        </w:numPr>
        <w:rPr>
          <w:lang w:val="en-GB"/>
        </w:rPr>
      </w:pPr>
      <w:proofErr w:type="spellStart"/>
      <w:r w:rsidRPr="00AB7BBF">
        <w:rPr>
          <w:lang w:val="en-GB"/>
        </w:rPr>
        <w:t>Keine</w:t>
      </w:r>
      <w:proofErr w:type="spellEnd"/>
    </w:p>
    <w:p w:rsidR="007D377F" w:rsidRPr="007D377F" w:rsidRDefault="007D377F" w:rsidP="007D377F">
      <w:pPr>
        <w:pStyle w:val="Heading2"/>
        <w:rPr>
          <w:lang w:val="en-GB"/>
        </w:rPr>
      </w:pPr>
      <w:r w:rsidRPr="007D377F">
        <w:rPr>
          <w:lang w:val="en-GB"/>
        </w:rPr>
        <w:t>Approach</w:t>
      </w:r>
    </w:p>
    <w:p w:rsidR="007D377F" w:rsidRPr="00AB7BBF" w:rsidRDefault="00AB7BBF" w:rsidP="007D377F">
      <w:r w:rsidRPr="00AB7BBF">
        <w:t xml:space="preserve">Die definierten Features werden in </w:t>
      </w:r>
      <w:proofErr w:type="spellStart"/>
      <w:r w:rsidRPr="00AB7BBF">
        <w:t>JMeter</w:t>
      </w:r>
      <w:proofErr w:type="spellEnd"/>
      <w:r w:rsidRPr="00AB7BBF">
        <w:t xml:space="preserve"> durch folgende Szenarien abgebildet</w:t>
      </w:r>
    </w:p>
    <w:p w:rsidR="00AB7BBF" w:rsidRDefault="00AB7BBF" w:rsidP="00AB7BBF">
      <w:pPr>
        <w:pStyle w:val="ListParagraph"/>
        <w:numPr>
          <w:ilvl w:val="0"/>
          <w:numId w:val="17"/>
        </w:numPr>
      </w:pPr>
      <w:r>
        <w:t>Schreiben und Lesen auf dem Cluster</w:t>
      </w:r>
    </w:p>
    <w:p w:rsidR="00AB7BBF" w:rsidRDefault="00AB7BBF" w:rsidP="00AB7BBF">
      <w:pPr>
        <w:pStyle w:val="ListParagraph"/>
        <w:numPr>
          <w:ilvl w:val="0"/>
          <w:numId w:val="17"/>
        </w:numPr>
      </w:pPr>
      <w:r>
        <w:t>Schreiben und Lesen auf unterschiedlichen Nodes im Cluster</w:t>
      </w:r>
    </w:p>
    <w:p w:rsidR="00AB7BBF" w:rsidRDefault="00AB7BBF" w:rsidP="00AB7BBF">
      <w:r>
        <w:t>Dabei kommen folgende Datensätze ins Spiel:</w:t>
      </w:r>
    </w:p>
    <w:p w:rsidR="00AB7BBF" w:rsidRDefault="00AB7BBF" w:rsidP="00AB7BBF">
      <w:pPr>
        <w:pStyle w:val="ListParagraph"/>
        <w:numPr>
          <w:ilvl w:val="0"/>
          <w:numId w:val="18"/>
        </w:numPr>
      </w:pPr>
      <w:r>
        <w:t>Kleiner Text mit 1 KB Daten</w:t>
      </w:r>
    </w:p>
    <w:p w:rsidR="00AB7BBF" w:rsidRDefault="00AB7BBF" w:rsidP="00AB7BBF">
      <w:pPr>
        <w:pStyle w:val="ListParagraph"/>
        <w:numPr>
          <w:ilvl w:val="0"/>
          <w:numId w:val="18"/>
        </w:numPr>
      </w:pPr>
      <w:r>
        <w:t>Grosser Text mit 1 MB Daten</w:t>
      </w:r>
    </w:p>
    <w:p w:rsidR="00AB7BBF" w:rsidRDefault="00AB7BBF" w:rsidP="00AB7BBF">
      <w:r>
        <w:t>Die Beanspruchung lässt sich in folgende Szenarien unterteilen:</w:t>
      </w:r>
    </w:p>
    <w:p w:rsidR="00AB7BBF" w:rsidRDefault="00AB7BBF" w:rsidP="00AB7BBF">
      <w:pPr>
        <w:pStyle w:val="ListParagraph"/>
        <w:numPr>
          <w:ilvl w:val="0"/>
          <w:numId w:val="19"/>
        </w:numPr>
      </w:pPr>
      <w:r>
        <w:t>Regulärer Performancetest</w:t>
      </w:r>
    </w:p>
    <w:p w:rsidR="00AB7BBF" w:rsidRDefault="00AB7BBF" w:rsidP="00AB7BBF">
      <w:pPr>
        <w:pStyle w:val="ListParagraph"/>
        <w:numPr>
          <w:ilvl w:val="0"/>
          <w:numId w:val="19"/>
        </w:numPr>
      </w:pPr>
      <w:r>
        <w:t>Grenzwertiger Stresstest mit Erholungsphase für den Server</w:t>
      </w:r>
    </w:p>
    <w:p w:rsidR="00AB7BBF" w:rsidRDefault="00AB7BBF" w:rsidP="00AB7BBF">
      <w:pPr>
        <w:pStyle w:val="ListParagraph"/>
        <w:numPr>
          <w:ilvl w:val="0"/>
          <w:numId w:val="19"/>
        </w:numPr>
      </w:pPr>
      <w:r>
        <w:t>Überlastender Stresstest</w:t>
      </w:r>
    </w:p>
    <w:p w:rsidR="00AB7BBF" w:rsidRPr="00AB7BBF" w:rsidRDefault="00AB7BBF" w:rsidP="00AB7BBF">
      <w:r>
        <w:t xml:space="preserve">Im Ganzen resultieren daraus also 12 </w:t>
      </w:r>
      <w:proofErr w:type="spellStart"/>
      <w:r>
        <w:t>JMeter</w:t>
      </w:r>
      <w:proofErr w:type="spellEnd"/>
      <w:r>
        <w:t xml:space="preserve"> Testszenarien</w:t>
      </w:r>
    </w:p>
    <w:p w:rsidR="007D377F" w:rsidRPr="007D377F" w:rsidRDefault="007D377F" w:rsidP="007D377F">
      <w:pPr>
        <w:pStyle w:val="Heading2"/>
        <w:rPr>
          <w:lang w:val="en-GB"/>
        </w:rPr>
      </w:pPr>
      <w:r w:rsidRPr="007D377F">
        <w:rPr>
          <w:lang w:val="en-GB"/>
        </w:rPr>
        <w:t>Item pass/fail criteria</w:t>
      </w:r>
    </w:p>
    <w:p w:rsidR="007D377F" w:rsidRDefault="00C171AC" w:rsidP="007D377F">
      <w:r w:rsidRPr="00C171AC">
        <w:t xml:space="preserve">Die Beanspruchungsszenarien </w:t>
      </w:r>
      <w:r>
        <w:t>«</w:t>
      </w:r>
      <w:r w:rsidRPr="00C171AC">
        <w:t>Regulärer Performancetest</w:t>
      </w:r>
      <w:r>
        <w:t>»</w:t>
      </w:r>
      <w:r w:rsidRPr="00C171AC">
        <w:t xml:space="preserve"> und </w:t>
      </w:r>
      <w:r>
        <w:t>«</w:t>
      </w:r>
      <w:r w:rsidRPr="00C171AC">
        <w:t xml:space="preserve">Grenzwertiger </w:t>
      </w:r>
      <w:proofErr w:type="spellStart"/>
      <w:r w:rsidRPr="00C171AC">
        <w:t>Stressttest</w:t>
      </w:r>
      <w:proofErr w:type="spellEnd"/>
      <w:r w:rsidRPr="00C171AC">
        <w:t xml:space="preserve"> mit Erholungsphase</w:t>
      </w:r>
      <w:r>
        <w:t>»</w:t>
      </w:r>
      <w:r w:rsidRPr="00C171AC">
        <w:t xml:space="preserve"> müssen durch </w:t>
      </w:r>
      <w:proofErr w:type="spellStart"/>
      <w:r w:rsidRPr="00C171AC">
        <w:t>JMeter</w:t>
      </w:r>
      <w:proofErr w:type="spellEnd"/>
      <w:r w:rsidRPr="00C171AC">
        <w:t xml:space="preserve"> erfüllt werden. </w:t>
      </w:r>
      <w:r>
        <w:t>Dabei darf es zu keinen fehlerhaften oder abgelehnten Anfragen kommen.</w:t>
      </w:r>
    </w:p>
    <w:p w:rsidR="00CE298A" w:rsidRDefault="005F796C" w:rsidP="007D377F">
      <w:r>
        <w:lastRenderedPageBreak/>
        <w:t>Das Szenario</w:t>
      </w:r>
      <w:r w:rsidR="00C171AC">
        <w:t xml:space="preserve"> «Überlastender Stresstest» sollte in der Regel fehlschlagen. Fehlt dieser Test nicht fehlt, ist eine Neubeurteilung des Belastung</w:t>
      </w:r>
      <w:r>
        <w:t>s</w:t>
      </w:r>
      <w:r w:rsidR="00C171AC">
        <w:t>tests notwendig</w:t>
      </w:r>
      <w:r w:rsidR="00CE298A">
        <w:t>.</w:t>
      </w:r>
    </w:p>
    <w:p w:rsidR="00CE298A" w:rsidRPr="00C171AC" w:rsidRDefault="00CE298A" w:rsidP="007D377F">
      <w:r>
        <w:t>Hinzu kommt: Sollte eine Anfrage länger als 5 Sekunden dauern, so muss der Test als fehlgeschlagen angesehen werden.</w:t>
      </w:r>
    </w:p>
    <w:p w:rsidR="007D377F" w:rsidRPr="00C171AC" w:rsidRDefault="007D377F" w:rsidP="007D377F">
      <w:pPr>
        <w:pStyle w:val="Heading2"/>
      </w:pPr>
      <w:r w:rsidRPr="00C171AC">
        <w:t xml:space="preserve">Suspension </w:t>
      </w:r>
      <w:proofErr w:type="spellStart"/>
      <w:r w:rsidRPr="00C171AC">
        <w:t>criteria</w:t>
      </w:r>
      <w:proofErr w:type="spellEnd"/>
      <w:r w:rsidRPr="00C171AC">
        <w:t xml:space="preserve"> and </w:t>
      </w:r>
      <w:proofErr w:type="spellStart"/>
      <w:r w:rsidRPr="00C171AC">
        <w:t>resumption</w:t>
      </w:r>
      <w:proofErr w:type="spellEnd"/>
      <w:r w:rsidRPr="00C171AC">
        <w:t xml:space="preserve"> </w:t>
      </w:r>
      <w:proofErr w:type="spellStart"/>
      <w:r w:rsidRPr="00C171AC">
        <w:t>criteria</w:t>
      </w:r>
      <w:proofErr w:type="spellEnd"/>
    </w:p>
    <w:p w:rsidR="007D377F" w:rsidRPr="00C171AC" w:rsidRDefault="005566F0" w:rsidP="007D377F">
      <w:r>
        <w:t>Siehe vorheriges Kapitel</w:t>
      </w:r>
    </w:p>
    <w:p w:rsidR="007D377F" w:rsidRPr="00C171AC" w:rsidRDefault="007D377F" w:rsidP="007D377F">
      <w:pPr>
        <w:pStyle w:val="Heading2"/>
      </w:pPr>
      <w:r w:rsidRPr="00C171AC">
        <w:t xml:space="preserve">Test </w:t>
      </w:r>
      <w:proofErr w:type="spellStart"/>
      <w:r w:rsidRPr="00C171AC">
        <w:t>deliverables</w:t>
      </w:r>
      <w:proofErr w:type="spellEnd"/>
    </w:p>
    <w:p w:rsidR="007D377F" w:rsidRDefault="00CE298A" w:rsidP="007D377F">
      <w:r>
        <w:t xml:space="preserve">Die 12 </w:t>
      </w:r>
      <w:proofErr w:type="spellStart"/>
      <w:r>
        <w:t>JMeter</w:t>
      </w:r>
      <w:proofErr w:type="spellEnd"/>
      <w:r>
        <w:t xml:space="preserve"> Tests erstellen einen Performancegraphen</w:t>
      </w:r>
      <w:r w:rsidR="00050270">
        <w:t xml:space="preserve"> und eine Auflistung aller erfolgreichen und fehlerhaften Responses. Der Tester muss diese Graphen und Daten anhand der Kriterien evaluieren</w:t>
      </w:r>
      <w:r w:rsidR="00EE08F8">
        <w:t>.</w:t>
      </w:r>
    </w:p>
    <w:p w:rsidR="00EE08F8" w:rsidRPr="00C171AC" w:rsidRDefault="00EE08F8" w:rsidP="007D377F">
      <w:r>
        <w:t>Nach Beurteilung der Testdaten muss der Tester ein kurzes Testprotokoll mit den Ergebnissen der Tests schreiben.</w:t>
      </w:r>
    </w:p>
    <w:p w:rsidR="007D377F" w:rsidRPr="00C171AC" w:rsidRDefault="007D377F" w:rsidP="007D377F">
      <w:pPr>
        <w:pStyle w:val="Heading2"/>
      </w:pPr>
      <w:proofErr w:type="spellStart"/>
      <w:r w:rsidRPr="00C171AC">
        <w:t>Testing</w:t>
      </w:r>
      <w:proofErr w:type="spellEnd"/>
      <w:r w:rsidRPr="00C171AC">
        <w:t xml:space="preserve"> </w:t>
      </w:r>
      <w:proofErr w:type="spellStart"/>
      <w:r w:rsidRPr="00C171AC">
        <w:t>tasks</w:t>
      </w:r>
      <w:proofErr w:type="spellEnd"/>
    </w:p>
    <w:p w:rsidR="007D377F" w:rsidRPr="00C171AC" w:rsidRDefault="00EE08F8" w:rsidP="007D377F">
      <w:r>
        <w:t xml:space="preserve">Alle 12 </w:t>
      </w:r>
      <w:proofErr w:type="spellStart"/>
      <w:r>
        <w:t>Testing</w:t>
      </w:r>
      <w:proofErr w:type="spellEnd"/>
      <w:r>
        <w:t xml:space="preserve"> Tasks sind in </w:t>
      </w:r>
      <w:proofErr w:type="spellStart"/>
      <w:r>
        <w:t>JMeter</w:t>
      </w:r>
      <w:proofErr w:type="spellEnd"/>
      <w:r>
        <w:t xml:space="preserve"> definiert. Der Tester soll diese </w:t>
      </w:r>
      <w:proofErr w:type="spellStart"/>
      <w:r>
        <w:t>Testing</w:t>
      </w:r>
      <w:proofErr w:type="spellEnd"/>
      <w:r>
        <w:t xml:space="preserve"> Tasks sequentiell nacheinander ausführen und die resultierenden Graphen und Daten speichern.</w:t>
      </w:r>
    </w:p>
    <w:p w:rsidR="007D377F" w:rsidRPr="00C171AC" w:rsidRDefault="007D377F" w:rsidP="007D377F">
      <w:pPr>
        <w:pStyle w:val="Heading2"/>
      </w:pPr>
      <w:r w:rsidRPr="00C171AC">
        <w:t xml:space="preserve">Environmental </w:t>
      </w:r>
      <w:proofErr w:type="spellStart"/>
      <w:r w:rsidRPr="00C171AC">
        <w:t>needs</w:t>
      </w:r>
      <w:proofErr w:type="spellEnd"/>
    </w:p>
    <w:p w:rsidR="007D377F" w:rsidRPr="00C171AC" w:rsidRDefault="00EE08F8" w:rsidP="007D377F">
      <w:r>
        <w:t>Um den Testplan ausführen zu können, wird das im Dokument «</w:t>
      </w:r>
      <w:r w:rsidRPr="00EE08F8">
        <w:t>apm01-aufgabe.pdf</w:t>
      </w:r>
      <w:r>
        <w:t>» beschriebene Cluster benötigt.</w:t>
      </w:r>
    </w:p>
    <w:p w:rsidR="007D377F" w:rsidRPr="007D377F" w:rsidRDefault="007D377F" w:rsidP="007D377F">
      <w:pPr>
        <w:pStyle w:val="Heading2"/>
        <w:rPr>
          <w:lang w:val="en-GB"/>
        </w:rPr>
      </w:pPr>
      <w:proofErr w:type="spellStart"/>
      <w:r w:rsidRPr="00C171AC">
        <w:t>Respsonsibil</w:t>
      </w:r>
      <w:r w:rsidRPr="007D377F">
        <w:rPr>
          <w:lang w:val="en-GB"/>
        </w:rPr>
        <w:t>ities</w:t>
      </w:r>
      <w:proofErr w:type="spellEnd"/>
    </w:p>
    <w:p w:rsidR="007D377F" w:rsidRPr="00EE08F8" w:rsidRDefault="00EE08F8" w:rsidP="007D377F">
      <w:r w:rsidRPr="00EE08F8">
        <w:t>Für das Ausführen der Tests wird wöchentlich ein Testteam aus der aktuellen APM Test</w:t>
      </w:r>
      <w:r>
        <w:t xml:space="preserve">klasse bestimmt. Diese Testpersonen führen unter der Leitung des Dozierenden Martin </w:t>
      </w:r>
      <w:proofErr w:type="spellStart"/>
      <w:r>
        <w:t>Gwerder</w:t>
      </w:r>
      <w:proofErr w:type="spellEnd"/>
      <w:r>
        <w:t xml:space="preserve"> wöchentliche Tests aus.</w:t>
      </w:r>
    </w:p>
    <w:p w:rsidR="007D377F" w:rsidRPr="00EE08F8" w:rsidRDefault="007D377F" w:rsidP="007D377F">
      <w:pPr>
        <w:pStyle w:val="Heading2"/>
      </w:pPr>
      <w:proofErr w:type="spellStart"/>
      <w:r w:rsidRPr="00EE08F8">
        <w:t>Staffing</w:t>
      </w:r>
      <w:proofErr w:type="spellEnd"/>
      <w:r w:rsidRPr="00EE08F8">
        <w:t xml:space="preserve"> and </w:t>
      </w:r>
      <w:proofErr w:type="spellStart"/>
      <w:r w:rsidRPr="00EE08F8">
        <w:t>training</w:t>
      </w:r>
      <w:proofErr w:type="spellEnd"/>
      <w:r w:rsidRPr="00EE08F8">
        <w:t xml:space="preserve"> </w:t>
      </w:r>
      <w:proofErr w:type="spellStart"/>
      <w:r w:rsidRPr="00EE08F8">
        <w:t>needs</w:t>
      </w:r>
      <w:proofErr w:type="spellEnd"/>
    </w:p>
    <w:p w:rsidR="007D377F" w:rsidRPr="00EE08F8" w:rsidRDefault="00EE08F8" w:rsidP="007D377F">
      <w:r>
        <w:t>In Woche 1 bis 4 wird die ganze Klasse der Betrieb und Unterhalt des APM Clusters erklärt.</w:t>
      </w:r>
    </w:p>
    <w:p w:rsidR="007D377F" w:rsidRPr="00EE08F8" w:rsidRDefault="007D377F" w:rsidP="007D377F">
      <w:pPr>
        <w:pStyle w:val="Heading2"/>
      </w:pPr>
      <w:r w:rsidRPr="00EE08F8">
        <w:t>Schedule</w:t>
      </w:r>
    </w:p>
    <w:p w:rsidR="007D377F" w:rsidRDefault="00EE08F8" w:rsidP="007D377F">
      <w:r>
        <w:t>Der Testplan wird wöchentlich am Freitagmorgen um 09:00 ausgeführt</w:t>
      </w:r>
    </w:p>
    <w:p w:rsidR="007D377F" w:rsidRDefault="007D377F" w:rsidP="007D377F">
      <w:pPr>
        <w:pStyle w:val="Heading2"/>
      </w:pPr>
      <w:r>
        <w:t xml:space="preserve">Risk and </w:t>
      </w:r>
      <w:proofErr w:type="spellStart"/>
      <w:r>
        <w:t>contingencies</w:t>
      </w:r>
      <w:proofErr w:type="spellEnd"/>
    </w:p>
    <w:p w:rsidR="007D377F" w:rsidRDefault="002430CC" w:rsidP="007D377F">
      <w:r>
        <w:t xml:space="preserve">Das Hauptziel dieses Testplans ist es, die Leistungsdimensionen des APM Servlets definieren zu können. Das grösste Risiko ist, dass unbekannte Stresssituation auftreten, welche unser Cluster nicht abfangen kann und als Folge davon «Out </w:t>
      </w:r>
      <w:proofErr w:type="spellStart"/>
      <w:r>
        <w:t>of</w:t>
      </w:r>
      <w:proofErr w:type="spellEnd"/>
      <w:r>
        <w:t xml:space="preserve"> Service» geht (z.B. zu viele parallele </w:t>
      </w:r>
      <w:proofErr w:type="spellStart"/>
      <w:r>
        <w:t>Requests</w:t>
      </w:r>
      <w:proofErr w:type="spellEnd"/>
      <w:r>
        <w:t>).</w:t>
      </w:r>
    </w:p>
    <w:p w:rsidR="008505F2" w:rsidRDefault="007D377F" w:rsidP="007D377F">
      <w:pPr>
        <w:pStyle w:val="Heading2"/>
      </w:pPr>
      <w:proofErr w:type="spellStart"/>
      <w:r>
        <w:t>Approvals</w:t>
      </w:r>
      <w:proofErr w:type="spellEnd"/>
    </w:p>
    <w:p w:rsidR="007D377F" w:rsidRDefault="002430CC" w:rsidP="007D377F">
      <w:r>
        <w:t xml:space="preserve">Das wöchentliche Testprotokoll muss am Wochenende von Martin </w:t>
      </w:r>
      <w:proofErr w:type="spellStart"/>
      <w:r>
        <w:t>Gwerder</w:t>
      </w:r>
      <w:proofErr w:type="spellEnd"/>
      <w:r>
        <w:t xml:space="preserve"> abgenommen und unterschrieben werden. Bei einem Fehlschlag muss dieser in Kontakt mit der Entwicklungsabteilung treten.</w:t>
      </w:r>
    </w:p>
    <w:p w:rsidR="002430CC" w:rsidRPr="00980040" w:rsidRDefault="002430CC" w:rsidP="007D377F">
      <w:bookmarkStart w:id="0" w:name="_GoBack"/>
      <w:bookmarkEnd w:id="0"/>
    </w:p>
    <w:sectPr w:rsidR="002430CC" w:rsidRPr="00980040" w:rsidSect="005F7E2C">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796" w:rsidRDefault="00383796" w:rsidP="006B5E49">
      <w:pPr>
        <w:spacing w:after="0" w:line="240" w:lineRule="auto"/>
      </w:pPr>
      <w:r>
        <w:separator/>
      </w:r>
    </w:p>
  </w:endnote>
  <w:endnote w:type="continuationSeparator" w:id="0">
    <w:p w:rsidR="00383796" w:rsidRDefault="00383796"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67010F" w:rsidRDefault="003037A4">
    <w:pPr>
      <w:pStyle w:val="Footer"/>
    </w:pPr>
    <w:r>
      <w:rPr>
        <w:noProof/>
      </w:rPr>
      <w:fldChar w:fldCharType="begin"/>
    </w:r>
    <w:r w:rsidRPr="0067010F">
      <w:rPr>
        <w:noProof/>
      </w:rPr>
      <w:instrText xml:space="preserve"> FILENAME   \* MERGEFORMAT </w:instrText>
    </w:r>
    <w:r>
      <w:rPr>
        <w:noProof/>
      </w:rPr>
      <w:fldChar w:fldCharType="separate"/>
    </w:r>
    <w:r w:rsidR="008505F2">
      <w:rPr>
        <w:noProof/>
      </w:rPr>
      <w:t>06_Prüfungszusammenfassung.docx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2430CC">
      <w:rPr>
        <w:noProof/>
      </w:rPr>
      <w:t>2</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2430CC">
      <w:rPr>
        <w:noProof/>
      </w:rPr>
      <w:t>2</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796" w:rsidRDefault="00383796" w:rsidP="006B5E49">
      <w:pPr>
        <w:spacing w:after="0" w:line="240" w:lineRule="auto"/>
      </w:pPr>
      <w:r>
        <w:separator/>
      </w:r>
    </w:p>
  </w:footnote>
  <w:footnote w:type="continuationSeparator" w:id="0">
    <w:p w:rsidR="00383796" w:rsidRDefault="00383796"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8505F2" w:rsidP="006E35E8">
    <w:pPr>
      <w:pStyle w:val="Header"/>
      <w:tabs>
        <w:tab w:val="clear" w:pos="4536"/>
        <w:tab w:val="clear" w:pos="9072"/>
        <w:tab w:val="left" w:pos="3945"/>
      </w:tabs>
      <w:jc w:val="center"/>
    </w:pPr>
    <w:r>
      <w:t>Prüfungszusammenfassung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51DE8"/>
    <w:multiLevelType w:val="hybridMultilevel"/>
    <w:tmpl w:val="7ED08C76"/>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201A3FD4"/>
    <w:multiLevelType w:val="hybridMultilevel"/>
    <w:tmpl w:val="6ECE3C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2AF5EEE"/>
    <w:multiLevelType w:val="hybridMultilevel"/>
    <w:tmpl w:val="164CCA10"/>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2ABA53BE"/>
    <w:multiLevelType w:val="hybridMultilevel"/>
    <w:tmpl w:val="AACE37C0"/>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 w15:restartNumberingAfterBreak="0">
    <w:nsid w:val="300D3227"/>
    <w:multiLevelType w:val="hybridMultilevel"/>
    <w:tmpl w:val="88803E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C6F2B5F"/>
    <w:multiLevelType w:val="hybridMultilevel"/>
    <w:tmpl w:val="0DA272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EE232D7"/>
    <w:multiLevelType w:val="hybridMultilevel"/>
    <w:tmpl w:val="3078E6B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3170648"/>
    <w:multiLevelType w:val="hybridMultilevel"/>
    <w:tmpl w:val="6324C39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2C35B3B"/>
    <w:multiLevelType w:val="hybridMultilevel"/>
    <w:tmpl w:val="6A1886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5A85D42"/>
    <w:multiLevelType w:val="hybridMultilevel"/>
    <w:tmpl w:val="D4F0A00C"/>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2" w15:restartNumberingAfterBreak="0">
    <w:nsid w:val="60FE45F3"/>
    <w:multiLevelType w:val="hybridMultilevel"/>
    <w:tmpl w:val="8D2AE6C8"/>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3" w15:restartNumberingAfterBreak="0">
    <w:nsid w:val="6433320F"/>
    <w:multiLevelType w:val="hybridMultilevel"/>
    <w:tmpl w:val="43CA13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A935E6E"/>
    <w:multiLevelType w:val="hybridMultilevel"/>
    <w:tmpl w:val="E518717C"/>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5" w15:restartNumberingAfterBreak="0">
    <w:nsid w:val="6CD15E31"/>
    <w:multiLevelType w:val="hybridMultilevel"/>
    <w:tmpl w:val="819A6A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19C3E33"/>
    <w:multiLevelType w:val="hybridMultilevel"/>
    <w:tmpl w:val="C6F8B8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1D30D07"/>
    <w:multiLevelType w:val="hybridMultilevel"/>
    <w:tmpl w:val="10282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DB31A29"/>
    <w:multiLevelType w:val="hybridMultilevel"/>
    <w:tmpl w:val="AB1826E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15"/>
  </w:num>
  <w:num w:numId="5">
    <w:abstractNumId w:val="17"/>
  </w:num>
  <w:num w:numId="6">
    <w:abstractNumId w:val="8"/>
  </w:num>
  <w:num w:numId="7">
    <w:abstractNumId w:val="5"/>
  </w:num>
  <w:num w:numId="8">
    <w:abstractNumId w:val="10"/>
  </w:num>
  <w:num w:numId="9">
    <w:abstractNumId w:val="4"/>
  </w:num>
  <w:num w:numId="10">
    <w:abstractNumId w:val="13"/>
  </w:num>
  <w:num w:numId="11">
    <w:abstractNumId w:val="16"/>
  </w:num>
  <w:num w:numId="12">
    <w:abstractNumId w:val="12"/>
  </w:num>
  <w:num w:numId="13">
    <w:abstractNumId w:val="2"/>
  </w:num>
  <w:num w:numId="14">
    <w:abstractNumId w:val="3"/>
  </w:num>
  <w:num w:numId="15">
    <w:abstractNumId w:val="6"/>
  </w:num>
  <w:num w:numId="16">
    <w:abstractNumId w:val="18"/>
  </w:num>
  <w:num w:numId="17">
    <w:abstractNumId w:val="0"/>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C5"/>
    <w:rsid w:val="0001007A"/>
    <w:rsid w:val="00034B2C"/>
    <w:rsid w:val="0004131B"/>
    <w:rsid w:val="0004415C"/>
    <w:rsid w:val="00050270"/>
    <w:rsid w:val="00057AA2"/>
    <w:rsid w:val="000A1B02"/>
    <w:rsid w:val="000A251E"/>
    <w:rsid w:val="000A4DC9"/>
    <w:rsid w:val="000D5480"/>
    <w:rsid w:val="000E01D5"/>
    <w:rsid w:val="000E0DEE"/>
    <w:rsid w:val="000E485E"/>
    <w:rsid w:val="000E55C8"/>
    <w:rsid w:val="000E5880"/>
    <w:rsid w:val="000E6801"/>
    <w:rsid w:val="001019C9"/>
    <w:rsid w:val="00105030"/>
    <w:rsid w:val="00107FB4"/>
    <w:rsid w:val="0012397E"/>
    <w:rsid w:val="00134B20"/>
    <w:rsid w:val="00160860"/>
    <w:rsid w:val="00164748"/>
    <w:rsid w:val="00164DB6"/>
    <w:rsid w:val="00195F3A"/>
    <w:rsid w:val="001A4CDA"/>
    <w:rsid w:val="001A52D5"/>
    <w:rsid w:val="001A6B64"/>
    <w:rsid w:val="001B3799"/>
    <w:rsid w:val="001E32AD"/>
    <w:rsid w:val="00223D07"/>
    <w:rsid w:val="002430CC"/>
    <w:rsid w:val="0026725B"/>
    <w:rsid w:val="002865EA"/>
    <w:rsid w:val="00291518"/>
    <w:rsid w:val="00296D60"/>
    <w:rsid w:val="002B29AF"/>
    <w:rsid w:val="003037A4"/>
    <w:rsid w:val="003040F6"/>
    <w:rsid w:val="003139D0"/>
    <w:rsid w:val="003315C5"/>
    <w:rsid w:val="0033460C"/>
    <w:rsid w:val="00342602"/>
    <w:rsid w:val="00350428"/>
    <w:rsid w:val="003560B6"/>
    <w:rsid w:val="00357603"/>
    <w:rsid w:val="00376271"/>
    <w:rsid w:val="00376A41"/>
    <w:rsid w:val="00383796"/>
    <w:rsid w:val="0038683A"/>
    <w:rsid w:val="003917D7"/>
    <w:rsid w:val="00391D22"/>
    <w:rsid w:val="003A70B0"/>
    <w:rsid w:val="003A76E9"/>
    <w:rsid w:val="003B27B1"/>
    <w:rsid w:val="003C5BA3"/>
    <w:rsid w:val="003D19F5"/>
    <w:rsid w:val="003D5735"/>
    <w:rsid w:val="003D687D"/>
    <w:rsid w:val="003E4BD4"/>
    <w:rsid w:val="003E52B5"/>
    <w:rsid w:val="003E53D8"/>
    <w:rsid w:val="003F3D15"/>
    <w:rsid w:val="0041339C"/>
    <w:rsid w:val="004254A8"/>
    <w:rsid w:val="00427269"/>
    <w:rsid w:val="00430241"/>
    <w:rsid w:val="004347FB"/>
    <w:rsid w:val="00461447"/>
    <w:rsid w:val="004874C4"/>
    <w:rsid w:val="004A2B69"/>
    <w:rsid w:val="004B2B4E"/>
    <w:rsid w:val="004B5461"/>
    <w:rsid w:val="004B776C"/>
    <w:rsid w:val="004D2F57"/>
    <w:rsid w:val="005020DE"/>
    <w:rsid w:val="00505F7F"/>
    <w:rsid w:val="00510030"/>
    <w:rsid w:val="00517B1F"/>
    <w:rsid w:val="00547B37"/>
    <w:rsid w:val="005566F0"/>
    <w:rsid w:val="005579DF"/>
    <w:rsid w:val="00582ED9"/>
    <w:rsid w:val="00592E37"/>
    <w:rsid w:val="005C3B0C"/>
    <w:rsid w:val="005C62A4"/>
    <w:rsid w:val="005F2E67"/>
    <w:rsid w:val="005F796C"/>
    <w:rsid w:val="005F7E2C"/>
    <w:rsid w:val="006056EB"/>
    <w:rsid w:val="00645D8C"/>
    <w:rsid w:val="00660724"/>
    <w:rsid w:val="00666C7C"/>
    <w:rsid w:val="006674A4"/>
    <w:rsid w:val="0067010F"/>
    <w:rsid w:val="0067227E"/>
    <w:rsid w:val="00695C4B"/>
    <w:rsid w:val="006A6BF8"/>
    <w:rsid w:val="006B5E49"/>
    <w:rsid w:val="006D386B"/>
    <w:rsid w:val="006D62FC"/>
    <w:rsid w:val="006E2F0C"/>
    <w:rsid w:val="006E35E8"/>
    <w:rsid w:val="006F50F0"/>
    <w:rsid w:val="007105D8"/>
    <w:rsid w:val="007363F8"/>
    <w:rsid w:val="007A592D"/>
    <w:rsid w:val="007B0CD9"/>
    <w:rsid w:val="007B172C"/>
    <w:rsid w:val="007B4E3D"/>
    <w:rsid w:val="007B68D0"/>
    <w:rsid w:val="007C4415"/>
    <w:rsid w:val="007C5370"/>
    <w:rsid w:val="007D377F"/>
    <w:rsid w:val="007D49A1"/>
    <w:rsid w:val="007E293B"/>
    <w:rsid w:val="0084423E"/>
    <w:rsid w:val="008505F2"/>
    <w:rsid w:val="00875768"/>
    <w:rsid w:val="008A28BF"/>
    <w:rsid w:val="008A63B4"/>
    <w:rsid w:val="008B4117"/>
    <w:rsid w:val="008C1085"/>
    <w:rsid w:val="008D68BE"/>
    <w:rsid w:val="008D7AA5"/>
    <w:rsid w:val="00923291"/>
    <w:rsid w:val="00937EC9"/>
    <w:rsid w:val="00950066"/>
    <w:rsid w:val="0095096E"/>
    <w:rsid w:val="009637E6"/>
    <w:rsid w:val="00973D65"/>
    <w:rsid w:val="00980040"/>
    <w:rsid w:val="009815C3"/>
    <w:rsid w:val="00990E7F"/>
    <w:rsid w:val="009B19B1"/>
    <w:rsid w:val="009B1F40"/>
    <w:rsid w:val="009B342F"/>
    <w:rsid w:val="009D6EBA"/>
    <w:rsid w:val="009F1829"/>
    <w:rsid w:val="00A07929"/>
    <w:rsid w:val="00A1000E"/>
    <w:rsid w:val="00A12033"/>
    <w:rsid w:val="00A47C95"/>
    <w:rsid w:val="00AB7BBF"/>
    <w:rsid w:val="00AC43CF"/>
    <w:rsid w:val="00AE6849"/>
    <w:rsid w:val="00AF52BD"/>
    <w:rsid w:val="00AF65CF"/>
    <w:rsid w:val="00AF7A48"/>
    <w:rsid w:val="00B10019"/>
    <w:rsid w:val="00B25571"/>
    <w:rsid w:val="00B70D48"/>
    <w:rsid w:val="00B7241C"/>
    <w:rsid w:val="00B9770A"/>
    <w:rsid w:val="00BA4FB3"/>
    <w:rsid w:val="00BA73A0"/>
    <w:rsid w:val="00BB78F3"/>
    <w:rsid w:val="00BC0EDE"/>
    <w:rsid w:val="00BC693F"/>
    <w:rsid w:val="00BC7B70"/>
    <w:rsid w:val="00BF0C5F"/>
    <w:rsid w:val="00BF7DFD"/>
    <w:rsid w:val="00BF7E07"/>
    <w:rsid w:val="00C027A3"/>
    <w:rsid w:val="00C10278"/>
    <w:rsid w:val="00C171AC"/>
    <w:rsid w:val="00C2343D"/>
    <w:rsid w:val="00C31F54"/>
    <w:rsid w:val="00C36948"/>
    <w:rsid w:val="00C569D5"/>
    <w:rsid w:val="00C56A1E"/>
    <w:rsid w:val="00C63082"/>
    <w:rsid w:val="00C6413D"/>
    <w:rsid w:val="00CB278D"/>
    <w:rsid w:val="00CB38FD"/>
    <w:rsid w:val="00CC1F1F"/>
    <w:rsid w:val="00CC4851"/>
    <w:rsid w:val="00CE298A"/>
    <w:rsid w:val="00CE46CE"/>
    <w:rsid w:val="00D07C11"/>
    <w:rsid w:val="00D25E59"/>
    <w:rsid w:val="00D30BAC"/>
    <w:rsid w:val="00D36368"/>
    <w:rsid w:val="00D579F5"/>
    <w:rsid w:val="00D902BB"/>
    <w:rsid w:val="00DB47E3"/>
    <w:rsid w:val="00DD04C4"/>
    <w:rsid w:val="00DD6959"/>
    <w:rsid w:val="00DE60A2"/>
    <w:rsid w:val="00DF1936"/>
    <w:rsid w:val="00DF7910"/>
    <w:rsid w:val="00E111BA"/>
    <w:rsid w:val="00E376F9"/>
    <w:rsid w:val="00E437C3"/>
    <w:rsid w:val="00E52C9A"/>
    <w:rsid w:val="00E571CE"/>
    <w:rsid w:val="00E83D73"/>
    <w:rsid w:val="00E9016A"/>
    <w:rsid w:val="00EB766F"/>
    <w:rsid w:val="00EC66A3"/>
    <w:rsid w:val="00EE03BF"/>
    <w:rsid w:val="00EE08F8"/>
    <w:rsid w:val="00F1117F"/>
    <w:rsid w:val="00F25301"/>
    <w:rsid w:val="00F3181E"/>
    <w:rsid w:val="00F34BB8"/>
    <w:rsid w:val="00F3596A"/>
    <w:rsid w:val="00F40999"/>
    <w:rsid w:val="00F44376"/>
    <w:rsid w:val="00F72375"/>
    <w:rsid w:val="00F969C9"/>
    <w:rsid w:val="00FB0ECA"/>
    <w:rsid w:val="00FD32C7"/>
    <w:rsid w:val="00FE138F"/>
    <w:rsid w:val="00FE42FE"/>
    <w:rsid w:val="00FF3EC8"/>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52650"/>
  <w15:chartTrackingRefBased/>
  <w15:docId w15:val="{94104079-C7CD-4486-99F3-B2989E6C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291518"/>
    <w:pPr>
      <w:keepNext/>
      <w:keepLines/>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2915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 w:type="table" w:styleId="TableGrid">
    <w:name w:val="Table Grid"/>
    <w:basedOn w:val="TableNormal"/>
    <w:uiPriority w:val="39"/>
    <w:rsid w:val="006F5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01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swaechter/fhnw/tree/master/Module/apm/02_ApmServlet" TargetMode="External"/><Relationship Id="rId4" Type="http://schemas.openxmlformats.org/officeDocument/2006/relationships/styles" Target="styles.xml"/><Relationship Id="rId9" Type="http://schemas.openxmlformats.org/officeDocument/2006/relationships/hyperlink" Target="https://reqtest.com/testing-blog/how-to-write-a-test-plan-2/"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168B61-480F-48FB-90DA-13A03A29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792</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swaechter</cp:lastModifiedBy>
  <cp:revision>115</cp:revision>
  <dcterms:created xsi:type="dcterms:W3CDTF">2018-02-18T18:44:00Z</dcterms:created>
  <dcterms:modified xsi:type="dcterms:W3CDTF">2018-04-05T08:14:00Z</dcterms:modified>
</cp:coreProperties>
</file>