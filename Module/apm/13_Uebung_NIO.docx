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5F2" w:rsidRDefault="00C2133D" w:rsidP="003A70B0">
      <w:pPr>
        <w:pStyle w:val="Heading1"/>
      </w:pPr>
      <w:r>
        <w:t>Übungen Java NIO</w:t>
      </w:r>
    </w:p>
    <w:p w:rsidR="00C2133D" w:rsidRPr="00C2133D" w:rsidRDefault="00C2133D" w:rsidP="00C2133D">
      <w:pPr>
        <w:pStyle w:val="Heading2"/>
      </w:pPr>
      <w:r>
        <w:t>Aufgabe 1</w:t>
      </w:r>
    </w:p>
    <w:p w:rsidR="00C2133D" w:rsidRDefault="002D2D86" w:rsidP="00C2133D">
      <w:r>
        <w:t>Die Methode «</w:t>
      </w:r>
      <w:proofErr w:type="spellStart"/>
      <w:proofErr w:type="gramStart"/>
      <w:r>
        <w:t>mark</w:t>
      </w:r>
      <w:proofErr w:type="spellEnd"/>
      <w:r>
        <w:t>(</w:t>
      </w:r>
      <w:proofErr w:type="gramEnd"/>
      <w:r>
        <w:t>)» ermöglicht es, die aktuelle Position eines Buffers zwischen</w:t>
      </w:r>
      <w:r w:rsidR="00967E51">
        <w:t xml:space="preserve"> </w:t>
      </w:r>
      <w:r>
        <w:t>zu</w:t>
      </w:r>
      <w:r w:rsidR="00967E51">
        <w:t xml:space="preserve"> </w:t>
      </w:r>
      <w:r>
        <w:t>speichern.</w:t>
      </w:r>
      <w:r w:rsidR="009C5C21">
        <w:t xml:space="preserve"> Mit der Methode «</w:t>
      </w:r>
      <w:proofErr w:type="spellStart"/>
      <w:proofErr w:type="gramStart"/>
      <w:r w:rsidR="009C5C21">
        <w:t>reset</w:t>
      </w:r>
      <w:proofErr w:type="spellEnd"/>
      <w:r w:rsidR="009C5C21">
        <w:t>(</w:t>
      </w:r>
      <w:proofErr w:type="gramEnd"/>
      <w:r w:rsidR="009C5C21">
        <w:t xml:space="preserve">)» kann dann auf diese Markierung zurückgesprungen und als neue Position wiederverwendet werden. Wird ohne Markierung zurückgesprungen, wird eine </w:t>
      </w:r>
      <w:proofErr w:type="spellStart"/>
      <w:r w:rsidR="009C5C21">
        <w:t>Exception</w:t>
      </w:r>
      <w:proofErr w:type="spellEnd"/>
      <w:r w:rsidR="009C5C21">
        <w:t xml:space="preserve"> geworfen</w:t>
      </w:r>
    </w:p>
    <w:p w:rsidR="009C5C21" w:rsidRDefault="009C5C21" w:rsidP="00C2133D">
      <w:r>
        <w:t>Anwendung könnte z.B. das Parsen einer Byte Sequenz sein, in welcher UTF-8 Zeichen erkennt werden müssen (Diese können 1 – 4 Bytes lang und je nachdem auch mal fehlerhaft sein). Je nachdem möchte man die aktuelle Posit</w:t>
      </w:r>
      <w:r w:rsidR="00967E51">
        <w:t>i</w:t>
      </w:r>
      <w:r>
        <w:t>on markieren, um bei einer fehlerhaften Sequenz zurückspringen zu können, um ein Element zu verwerfen/</w:t>
      </w:r>
      <w:proofErr w:type="spellStart"/>
      <w:r>
        <w:t>droppen</w:t>
      </w:r>
      <w:proofErr w:type="spellEnd"/>
      <w:r>
        <w:t xml:space="preserve"> und wieder regulär weiterarbeiten zu können:</w:t>
      </w:r>
    </w:p>
    <w:p w:rsidR="009C5C21" w:rsidRDefault="009C5C21" w:rsidP="00C2133D">
      <w:r>
        <w:rPr>
          <w:noProof/>
        </w:rPr>
        <w:drawing>
          <wp:inline distT="0" distB="0" distL="0" distR="0">
            <wp:extent cx="5760720" cy="1563945"/>
            <wp:effectExtent l="0" t="0" r="0" b="0"/>
            <wp:docPr id="3" name="Picture 3" descr="Bildergebnis fÃ¼r parse utf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arse utf8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563945"/>
                    </a:xfrm>
                    <a:prstGeom prst="rect">
                      <a:avLst/>
                    </a:prstGeom>
                    <a:noFill/>
                    <a:ln>
                      <a:noFill/>
                    </a:ln>
                  </pic:spPr>
                </pic:pic>
              </a:graphicData>
            </a:graphic>
          </wp:inline>
        </w:drawing>
      </w:r>
    </w:p>
    <w:p w:rsidR="00C2133D" w:rsidRDefault="00C2133D" w:rsidP="00C2133D">
      <w:pPr>
        <w:pStyle w:val="Heading2"/>
      </w:pPr>
      <w:r>
        <w:t>Aufgabe 2</w:t>
      </w:r>
    </w:p>
    <w:p w:rsidR="00DA30A4" w:rsidRDefault="00FA3DAB" w:rsidP="00FA3DAB">
      <w:r>
        <w:t>Bei einem «</w:t>
      </w:r>
      <w:proofErr w:type="spellStart"/>
      <w:r>
        <w:t>Gathering</w:t>
      </w:r>
      <w:proofErr w:type="spellEnd"/>
      <w:r>
        <w:t xml:space="preserve"> Write» wird dem Channel ein Array von </w:t>
      </w:r>
      <w:proofErr w:type="spellStart"/>
      <w:r>
        <w:t>Buffern</w:t>
      </w:r>
      <w:proofErr w:type="spellEnd"/>
      <w:r>
        <w:t xml:space="preserve"> zum Schreiben übergeben. Der Channel arbeitet </w:t>
      </w:r>
      <w:r w:rsidR="00DA30A4">
        <w:t xml:space="preserve">die übergebenen Buffers </w:t>
      </w:r>
      <w:r>
        <w:t>dann sequentiell</w:t>
      </w:r>
      <w:r w:rsidR="00DA30A4">
        <w:t xml:space="preserve"> ab: Er </w:t>
      </w:r>
      <w:proofErr w:type="spellStart"/>
      <w:r w:rsidR="00DA30A4">
        <w:t>liesst</w:t>
      </w:r>
      <w:proofErr w:type="spellEnd"/>
      <w:r w:rsidR="00DA30A4">
        <w:t xml:space="preserve"> die effektiv verbleibenden Daten von Position bis Limit und schreibt diese auf den Channel hinaus.</w:t>
      </w:r>
    </w:p>
    <w:p w:rsidR="00DA30A4" w:rsidRDefault="00DA30A4" w:rsidP="00FA3DAB">
      <w:r>
        <w:t xml:space="preserve">Anwendung könnte z.B. das Schreiben einer </w:t>
      </w:r>
      <w:r w:rsidR="005B2BCB">
        <w:t>TCP</w:t>
      </w:r>
      <w:r>
        <w:t xml:space="preserve"> Response sein, welche über einen statischen Header und Body verfügt.</w:t>
      </w:r>
    </w:p>
    <w:p w:rsidR="00DA30A4" w:rsidRDefault="00DA30A4" w:rsidP="00FA3DAB">
      <w:r>
        <w:t xml:space="preserve">Interessante Methoden </w:t>
      </w:r>
      <w:r w:rsidR="005B2BCB">
        <w:t>von</w:t>
      </w:r>
      <w:r>
        <w:t xml:space="preserve"> </w:t>
      </w:r>
      <w:proofErr w:type="spellStart"/>
      <w:r>
        <w:t>GatheringByteChannel</w:t>
      </w:r>
      <w:proofErr w:type="spellEnd"/>
      <w:r>
        <w:t>:</w:t>
      </w:r>
    </w:p>
    <w:p w:rsidR="00DA30A4" w:rsidRDefault="00DA30A4" w:rsidP="00FA3DAB">
      <w:r>
        <w:rPr>
          <w:noProof/>
        </w:rPr>
        <w:drawing>
          <wp:inline distT="0" distB="0" distL="0" distR="0" wp14:anchorId="4218291C" wp14:editId="73EA7848">
            <wp:extent cx="5760720" cy="1395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95095"/>
                    </a:xfrm>
                    <a:prstGeom prst="rect">
                      <a:avLst/>
                    </a:prstGeom>
                  </pic:spPr>
                </pic:pic>
              </a:graphicData>
            </a:graphic>
          </wp:inline>
        </w:drawing>
      </w:r>
    </w:p>
    <w:p w:rsidR="00C2133D" w:rsidRDefault="00C2133D" w:rsidP="00C2133D">
      <w:pPr>
        <w:pStyle w:val="Heading2"/>
      </w:pPr>
      <w:r>
        <w:t>Aufgabe 3</w:t>
      </w:r>
    </w:p>
    <w:p w:rsidR="00DA30A4" w:rsidRDefault="00DA30A4" w:rsidP="00DA30A4">
      <w:r>
        <w:t>Bei einem «</w:t>
      </w:r>
      <w:proofErr w:type="spellStart"/>
      <w:r>
        <w:t>Scattering</w:t>
      </w:r>
      <w:proofErr w:type="spellEnd"/>
      <w:r w:rsidR="005B2BCB">
        <w:t xml:space="preserve"> Read» wird dem Channel ein Array von Buffers zum Befüllen übergeben. Der Channel </w:t>
      </w:r>
      <w:r w:rsidR="00967E51">
        <w:t>liest</w:t>
      </w:r>
      <w:r w:rsidR="005B2BCB">
        <w:t xml:space="preserve"> Daten ein und arbeitet die Buffers sequentiell ab: Er befüllt diese, bis sie voll sind.</w:t>
      </w:r>
    </w:p>
    <w:p w:rsidR="005B2BCB" w:rsidRPr="00DA30A4" w:rsidRDefault="005B2BCB" w:rsidP="00DA30A4">
      <w:r>
        <w:t>Anwendung könnte z.B. das Lesen einer TCP Anfrage sein, welche über einen statischen Header und Body verfügt. Problematisch/nachteilig hierbei ist</w:t>
      </w:r>
      <w:r w:rsidR="00BF454F">
        <w:t xml:space="preserve"> jedoch</w:t>
      </w:r>
      <w:r w:rsidR="00D1698E">
        <w:t>, dass durch das Ü</w:t>
      </w:r>
      <w:r>
        <w:t xml:space="preserve">bergeben des Arrays mit den zu verwendeten </w:t>
      </w:r>
      <w:proofErr w:type="spellStart"/>
      <w:r>
        <w:t>Buffern</w:t>
      </w:r>
      <w:proofErr w:type="spellEnd"/>
      <w:r>
        <w:t xml:space="preserve"> die maximale Leselänge zwangsläufig schon vorbestimmt ist (Nämlich die Länge aller Buffers</w:t>
      </w:r>
      <w:r w:rsidR="00D1698E">
        <w:t xml:space="preserve">, also </w:t>
      </w:r>
      <w:proofErr w:type="spellStart"/>
      <w:r w:rsidR="00D1698E">
        <w:t>Capacity</w:t>
      </w:r>
      <w:proofErr w:type="spellEnd"/>
      <w:r w:rsidR="00D1698E">
        <w:t xml:space="preserve"> - Position</w:t>
      </w:r>
      <w:r>
        <w:t>).</w:t>
      </w:r>
      <w:r w:rsidR="00D1698E">
        <w:t xml:space="preserve"> Dynamische Bodylängen sind so nicht möglich oder aber man muss diese einzeln via Body Buffer weiterlesen</w:t>
      </w:r>
    </w:p>
    <w:p w:rsidR="005B2BCB" w:rsidRDefault="005B2BCB" w:rsidP="005B2BCB">
      <w:r>
        <w:t xml:space="preserve">Interessante Methoden von </w:t>
      </w:r>
      <w:proofErr w:type="spellStart"/>
      <w:r w:rsidRPr="005B2BCB">
        <w:t>ScatteringByteChannel</w:t>
      </w:r>
      <w:proofErr w:type="spellEnd"/>
      <w:r>
        <w:t>:</w:t>
      </w:r>
    </w:p>
    <w:p w:rsidR="005B2BCB" w:rsidRDefault="005B2BCB" w:rsidP="00C2133D">
      <w:r>
        <w:rPr>
          <w:noProof/>
        </w:rPr>
        <w:lastRenderedPageBreak/>
        <w:drawing>
          <wp:inline distT="0" distB="0" distL="0" distR="0" wp14:anchorId="607EC11B" wp14:editId="50BB83C1">
            <wp:extent cx="5760720" cy="1428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28115"/>
                    </a:xfrm>
                    <a:prstGeom prst="rect">
                      <a:avLst/>
                    </a:prstGeom>
                  </pic:spPr>
                </pic:pic>
              </a:graphicData>
            </a:graphic>
          </wp:inline>
        </w:drawing>
      </w:r>
    </w:p>
    <w:p w:rsidR="00C2133D" w:rsidRDefault="00C2133D" w:rsidP="00C2133D">
      <w:pPr>
        <w:pStyle w:val="Heading2"/>
      </w:pPr>
      <w:r>
        <w:t>Aufgabe 4</w:t>
      </w:r>
    </w:p>
    <w:p w:rsidR="00D1698E" w:rsidRDefault="00D1698E" w:rsidP="00C2133D">
      <w:r>
        <w:t xml:space="preserve">In der Regel verwendet der </w:t>
      </w:r>
      <w:proofErr w:type="spellStart"/>
      <w:r>
        <w:t>ByteBuffer</w:t>
      </w:r>
      <w:proofErr w:type="spellEnd"/>
      <w:r>
        <w:t xml:space="preserve"> als Buffer ein auf dem JVM Heap </w:t>
      </w:r>
      <w:proofErr w:type="spellStart"/>
      <w:r>
        <w:t>alloziertes</w:t>
      </w:r>
      <w:proofErr w:type="spellEnd"/>
      <w:r>
        <w:t xml:space="preserve"> </w:t>
      </w:r>
      <w:proofErr w:type="spellStart"/>
      <w:proofErr w:type="gramStart"/>
      <w:r>
        <w:t>byte</w:t>
      </w:r>
      <w:proofErr w:type="spellEnd"/>
      <w:r>
        <w:t>[</w:t>
      </w:r>
      <w:proofErr w:type="gramEnd"/>
      <w:r>
        <w:t>] Array. Dies führt zu zwei Problemen:</w:t>
      </w:r>
    </w:p>
    <w:p w:rsidR="00D1698E" w:rsidRDefault="00D1698E" w:rsidP="00D1698E">
      <w:pPr>
        <w:pStyle w:val="ListParagraph"/>
        <w:numPr>
          <w:ilvl w:val="0"/>
          <w:numId w:val="21"/>
        </w:numPr>
      </w:pPr>
      <w:r>
        <w:t xml:space="preserve">Werden diese Buffers/Arrays häufig erstellt und via GC wieder weggeräumt, kann sich </w:t>
      </w:r>
      <w:r w:rsidR="00713BE9">
        <w:t>dafür benö</w:t>
      </w:r>
      <w:r>
        <w:t>tigte Zeit aufsummieren und nachteilig auswirken (JVM muss viel arbeiten).</w:t>
      </w:r>
    </w:p>
    <w:p w:rsidR="00D1698E" w:rsidRDefault="00D1698E" w:rsidP="00D1698E">
      <w:pPr>
        <w:pStyle w:val="ListParagraph"/>
        <w:numPr>
          <w:ilvl w:val="0"/>
          <w:numId w:val="21"/>
        </w:numPr>
      </w:pPr>
      <w:r>
        <w:t>Durch die Abstrahierung der JVM Heap zum Heap des Prozesses, kann nie eine native Performance für das Allozieren/</w:t>
      </w:r>
      <w:proofErr w:type="spellStart"/>
      <w:r>
        <w:t>Deallozieren</w:t>
      </w:r>
      <w:proofErr w:type="spellEnd"/>
      <w:r>
        <w:t xml:space="preserve"> von Speichern erreicht werden</w:t>
      </w:r>
    </w:p>
    <w:p w:rsidR="00D1698E" w:rsidRDefault="00D1698E" w:rsidP="00D1698E">
      <w:r>
        <w:t xml:space="preserve">Die Klasse </w:t>
      </w:r>
      <w:proofErr w:type="spellStart"/>
      <w:r>
        <w:t>ByteBuffer</w:t>
      </w:r>
      <w:proofErr w:type="spellEnd"/>
      <w:r>
        <w:t xml:space="preserve"> besitzt deshalb die Methode «</w:t>
      </w:r>
      <w:proofErr w:type="spellStart"/>
      <w:r>
        <w:t>allocateDirectory</w:t>
      </w:r>
      <w:proofErr w:type="spellEnd"/>
      <w:r>
        <w:t>(</w:t>
      </w:r>
      <w:proofErr w:type="spellStart"/>
      <w:r>
        <w:t>numberOfBytes</w:t>
      </w:r>
      <w:proofErr w:type="spellEnd"/>
      <w:r>
        <w:t>)», welche den Speicher für den Buffer nicht im Heap</w:t>
      </w:r>
      <w:r w:rsidR="00713BE9">
        <w:t xml:space="preserve"> </w:t>
      </w:r>
      <w:r>
        <w:t>d</w:t>
      </w:r>
      <w:r w:rsidR="00713BE9">
        <w:t xml:space="preserve">er </w:t>
      </w:r>
      <w:proofErr w:type="gramStart"/>
      <w:r w:rsidR="00713BE9">
        <w:t>J</w:t>
      </w:r>
      <w:r>
        <w:t>VM</w:t>
      </w:r>
      <w:proofErr w:type="gramEnd"/>
      <w:r>
        <w:t xml:space="preserve"> sondern direkt im Betriebssystem alloziert. Das führt dazu:</w:t>
      </w:r>
    </w:p>
    <w:p w:rsidR="00D1698E" w:rsidRDefault="00D1698E" w:rsidP="00D1698E">
      <w:pPr>
        <w:pStyle w:val="ListParagraph"/>
        <w:numPr>
          <w:ilvl w:val="0"/>
          <w:numId w:val="22"/>
        </w:numPr>
      </w:pPr>
      <w:r>
        <w:t>Die JVM verwaltet nur noch eine Reference auf den nativ allozierten Speicher durch eine fixe, reale Adresse</w:t>
      </w:r>
      <w:r w:rsidR="00713BE9">
        <w:t>, nicht aber mehr den Inhalt des ganzen Speichers</w:t>
      </w:r>
    </w:p>
    <w:p w:rsidR="00713BE9" w:rsidRDefault="00713BE9" w:rsidP="00D1698E">
      <w:pPr>
        <w:pStyle w:val="ListParagraph"/>
        <w:numPr>
          <w:ilvl w:val="0"/>
          <w:numId w:val="22"/>
        </w:numPr>
      </w:pPr>
      <w:r>
        <w:t>Durch die gefixte reale Adresse, kann das Betriebssystem den Speicher effektiver handhaben</w:t>
      </w:r>
    </w:p>
    <w:p w:rsidR="00713BE9" w:rsidRDefault="00713BE9" w:rsidP="00713BE9">
      <w:pPr>
        <w:pStyle w:val="ListParagraph"/>
        <w:numPr>
          <w:ilvl w:val="0"/>
          <w:numId w:val="22"/>
        </w:numPr>
      </w:pPr>
      <w:r>
        <w:t>Die Implementierung der JVM kann in gewissen Fällen so schneller direkt auf den nativen Speicher zugreifen, da viele Abstraktionsschichten wegfallen/nicht mehr benötigt werden</w:t>
      </w:r>
    </w:p>
    <w:p w:rsidR="00C2133D" w:rsidRDefault="00C2133D" w:rsidP="00C2133D">
      <w:pPr>
        <w:pStyle w:val="Heading2"/>
      </w:pPr>
      <w:r>
        <w:t>Aufgabe 5</w:t>
      </w:r>
    </w:p>
    <w:p w:rsidR="00B02D06" w:rsidRDefault="00B02D06" w:rsidP="00B02D06">
      <w:r>
        <w:t>Die Methode «</w:t>
      </w:r>
      <w:proofErr w:type="gramStart"/>
      <w:r>
        <w:t>slice(</w:t>
      </w:r>
      <w:proofErr w:type="gramEnd"/>
      <w:r>
        <w:t xml:space="preserve">)» der Klasse </w:t>
      </w:r>
      <w:proofErr w:type="spellStart"/>
      <w:r>
        <w:t>ByteBuffer</w:t>
      </w:r>
      <w:proofErr w:type="spellEnd"/>
      <w:r>
        <w:t xml:space="preserve"> erstellt einen neuen Byte Buffer, welcher weiterhin den bisherigen internen Buffer referenziert, jedoch nur noch als Teilstück von Position bis </w:t>
      </w:r>
      <w:proofErr w:type="spellStart"/>
      <w:r>
        <w:t>Capacity</w:t>
      </w:r>
      <w:proofErr w:type="spellEnd"/>
      <w:r>
        <w:t xml:space="preserve">. Änderungen am </w:t>
      </w:r>
      <w:proofErr w:type="spellStart"/>
      <w:r>
        <w:t>gesclicten</w:t>
      </w:r>
      <w:proofErr w:type="spellEnd"/>
      <w:r>
        <w:t xml:space="preserve"> Byte Buffer können also nur noch Auswirkungen auf diesen Teilbereich haben (Im Gegensatz zur Methode «</w:t>
      </w:r>
      <w:proofErr w:type="spellStart"/>
      <w:proofErr w:type="gramStart"/>
      <w:r>
        <w:t>duplicate</w:t>
      </w:r>
      <w:proofErr w:type="spellEnd"/>
      <w:r>
        <w:t>(</w:t>
      </w:r>
      <w:proofErr w:type="gramEnd"/>
      <w:r>
        <w:t>)», welche den ganzen Buffer abdeckt).</w:t>
      </w:r>
    </w:p>
    <w:p w:rsidR="008C5310" w:rsidRDefault="006F3B0B" w:rsidP="006F3B0B">
      <w:r>
        <w:t xml:space="preserve">Lese- und Schreiboperationen auf einen </w:t>
      </w:r>
      <w:proofErr w:type="spellStart"/>
      <w:r>
        <w:t>gesclicten</w:t>
      </w:r>
      <w:proofErr w:type="spellEnd"/>
      <w:r>
        <w:t xml:space="preserve"> Byte</w:t>
      </w:r>
      <w:r w:rsidR="00B02D06">
        <w:t xml:space="preserve"> </w:t>
      </w:r>
      <w:r>
        <w:t xml:space="preserve">Buffer verändern also die Indizes und je nachdem auch den internen Buffer, nicht aber die Indizes </w:t>
      </w:r>
      <w:r w:rsidR="008B537E">
        <w:t>aller anderen</w:t>
      </w:r>
      <w:r>
        <w:t xml:space="preserve"> </w:t>
      </w:r>
      <w:proofErr w:type="spellStart"/>
      <w:r>
        <w:t>ByteBuffers</w:t>
      </w:r>
      <w:proofErr w:type="spellEnd"/>
      <w:r w:rsidR="008B537E">
        <w:t xml:space="preserve"> welche auf den gleichen internen Buffer zeigen</w:t>
      </w:r>
      <w:r>
        <w:t>. Dies ist interessant, wenn parallel</w:t>
      </w:r>
      <w:r w:rsidR="00B02D06">
        <w:t xml:space="preserve"> (z.B. parallele Verarbeitung des TCP Headers und Body auf einem grossen Buffer)</w:t>
      </w:r>
      <w:r>
        <w:t xml:space="preserve"> oder unabhängig auf einem </w:t>
      </w:r>
      <w:r w:rsidR="008B537E">
        <w:t xml:space="preserve">internen </w:t>
      </w:r>
      <w:r>
        <w:t>Buffer gelesen werden soll, doch muss man aufpassen, wer wie den internen Buffer verändert</w:t>
      </w:r>
      <w:r w:rsidR="008B537E">
        <w:t xml:space="preserve"> (Data </w:t>
      </w:r>
      <w:proofErr w:type="spellStart"/>
      <w:r w:rsidR="008B537E">
        <w:t>Corruption</w:t>
      </w:r>
      <w:proofErr w:type="spellEnd"/>
      <w:r w:rsidR="008B537E">
        <w:t>)</w:t>
      </w:r>
      <w:r>
        <w:t>.</w:t>
      </w:r>
    </w:p>
    <w:p w:rsidR="008C5310" w:rsidRDefault="008C5310" w:rsidP="008C5310">
      <w:r>
        <w:br w:type="page"/>
      </w:r>
    </w:p>
    <w:p w:rsidR="00C4631B" w:rsidRDefault="00C4631B" w:rsidP="00C4631B">
      <w:pPr>
        <w:pStyle w:val="Heading2"/>
      </w:pPr>
      <w:r>
        <w:lastRenderedPageBreak/>
        <w:t>Aufgabe 7 (Vor Aufgabe 6)</w:t>
      </w:r>
    </w:p>
    <w:p w:rsidR="00C4631B" w:rsidRDefault="00C4631B" w:rsidP="006F3B0B">
      <w:r>
        <w:t>Für das Erstellen der Testreihe wurden drei Systeme verwendet:</w:t>
      </w:r>
    </w:p>
    <w:tbl>
      <w:tblPr>
        <w:tblStyle w:val="GridTable4-Accent1"/>
        <w:tblW w:w="0" w:type="auto"/>
        <w:tblLook w:val="04A0" w:firstRow="1" w:lastRow="0" w:firstColumn="1" w:lastColumn="0" w:noHBand="0" w:noVBand="1"/>
      </w:tblPr>
      <w:tblGrid>
        <w:gridCol w:w="562"/>
        <w:gridCol w:w="4111"/>
        <w:gridCol w:w="2123"/>
        <w:gridCol w:w="2266"/>
      </w:tblGrid>
      <w:tr w:rsidR="00B85E86" w:rsidTr="008C5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85E86" w:rsidRPr="007253FF" w:rsidRDefault="00B85E86" w:rsidP="006F3B0B">
            <w:r w:rsidRPr="007253FF">
              <w:t>ID</w:t>
            </w:r>
          </w:p>
        </w:tc>
        <w:tc>
          <w:tcPr>
            <w:tcW w:w="4111" w:type="dxa"/>
          </w:tcPr>
          <w:p w:rsidR="00B85E86" w:rsidRPr="007253FF" w:rsidRDefault="00B85E86" w:rsidP="006F3B0B">
            <w:pPr>
              <w:cnfStyle w:val="100000000000" w:firstRow="1" w:lastRow="0" w:firstColumn="0" w:lastColumn="0" w:oddVBand="0" w:evenVBand="0" w:oddHBand="0" w:evenHBand="0" w:firstRowFirstColumn="0" w:firstRowLastColumn="0" w:lastRowFirstColumn="0" w:lastRowLastColumn="0"/>
            </w:pPr>
            <w:r w:rsidRPr="007253FF">
              <w:t>Hardware</w:t>
            </w:r>
          </w:p>
        </w:tc>
        <w:tc>
          <w:tcPr>
            <w:tcW w:w="2123" w:type="dxa"/>
          </w:tcPr>
          <w:p w:rsidR="00B85E86" w:rsidRPr="007253FF" w:rsidRDefault="00B85E86" w:rsidP="006F3B0B">
            <w:pPr>
              <w:cnfStyle w:val="100000000000" w:firstRow="1" w:lastRow="0" w:firstColumn="0" w:lastColumn="0" w:oddVBand="0" w:evenVBand="0" w:oddHBand="0" w:evenHBand="0" w:firstRowFirstColumn="0" w:firstRowLastColumn="0" w:lastRowFirstColumn="0" w:lastRowLastColumn="0"/>
            </w:pPr>
            <w:r w:rsidRPr="007253FF">
              <w:t>Betriebssystem</w:t>
            </w:r>
          </w:p>
        </w:tc>
        <w:tc>
          <w:tcPr>
            <w:tcW w:w="2266" w:type="dxa"/>
          </w:tcPr>
          <w:p w:rsidR="00B85E86" w:rsidRPr="007253FF" w:rsidRDefault="00B85E86" w:rsidP="006F3B0B">
            <w:pPr>
              <w:cnfStyle w:val="100000000000" w:firstRow="1" w:lastRow="0" w:firstColumn="0" w:lastColumn="0" w:oddVBand="0" w:evenVBand="0" w:oddHBand="0" w:evenHBand="0" w:firstRowFirstColumn="0" w:firstRowLastColumn="0" w:lastRowFirstColumn="0" w:lastRowLastColumn="0"/>
            </w:pPr>
            <w:r w:rsidRPr="007253FF">
              <w:t>Java</w:t>
            </w:r>
          </w:p>
        </w:tc>
      </w:tr>
      <w:tr w:rsidR="00B85E86" w:rsidTr="008C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85E86" w:rsidRPr="00B85E86" w:rsidRDefault="00B85E86" w:rsidP="006F3B0B">
            <w:pPr>
              <w:rPr>
                <w:b w:val="0"/>
              </w:rPr>
            </w:pPr>
            <w:r w:rsidRPr="00B85E86">
              <w:rPr>
                <w:b w:val="0"/>
              </w:rPr>
              <w:t>1</w:t>
            </w:r>
          </w:p>
        </w:tc>
        <w:tc>
          <w:tcPr>
            <w:tcW w:w="4111" w:type="dxa"/>
          </w:tcPr>
          <w:p w:rsidR="00B85E86" w:rsidRDefault="00B85E86" w:rsidP="006F3B0B">
            <w:pPr>
              <w:cnfStyle w:val="000000100000" w:firstRow="0" w:lastRow="0" w:firstColumn="0" w:lastColumn="0" w:oddVBand="0" w:evenVBand="0" w:oddHBand="1" w:evenHBand="0" w:firstRowFirstColumn="0" w:firstRowLastColumn="0" w:lastRowFirstColumn="0" w:lastRowLastColumn="0"/>
            </w:pPr>
            <w:r w:rsidRPr="00B85E86">
              <w:t>Desktop PC mit Intel Core i7-4790 Quad Core von Anfang 2017, 16GB RAM und 3 TB HDD</w:t>
            </w:r>
          </w:p>
        </w:tc>
        <w:tc>
          <w:tcPr>
            <w:tcW w:w="2123" w:type="dxa"/>
          </w:tcPr>
          <w:p w:rsidR="00B85E86" w:rsidRDefault="00B85E86" w:rsidP="006F3B0B">
            <w:pPr>
              <w:cnfStyle w:val="000000100000" w:firstRow="0" w:lastRow="0" w:firstColumn="0" w:lastColumn="0" w:oddVBand="0" w:evenVBand="0" w:oddHBand="1" w:evenHBand="0" w:firstRowFirstColumn="0" w:firstRowLastColumn="0" w:lastRowFirstColumn="0" w:lastRowLastColumn="0"/>
            </w:pPr>
            <w:r>
              <w:t>Windows 10 x64</w:t>
            </w:r>
          </w:p>
        </w:tc>
        <w:tc>
          <w:tcPr>
            <w:tcW w:w="2266" w:type="dxa"/>
          </w:tcPr>
          <w:p w:rsidR="00B85E86" w:rsidRDefault="004C667C" w:rsidP="006F3B0B">
            <w:pPr>
              <w:cnfStyle w:val="000000100000" w:firstRow="0" w:lastRow="0" w:firstColumn="0" w:lastColumn="0" w:oddVBand="0" w:evenVBand="0" w:oddHBand="1" w:evenHBand="0" w:firstRowFirstColumn="0" w:firstRowLastColumn="0" w:lastRowFirstColumn="0" w:lastRowLastColumn="0"/>
            </w:pPr>
            <w:r>
              <w:t xml:space="preserve">Oracle Java 10.0.1 </w:t>
            </w:r>
            <w:r w:rsidR="000041B0">
              <w:t>JDK</w:t>
            </w:r>
            <w:r>
              <w:t xml:space="preserve"> x64</w:t>
            </w:r>
          </w:p>
        </w:tc>
      </w:tr>
      <w:tr w:rsidR="00B85E86" w:rsidTr="008C5310">
        <w:tc>
          <w:tcPr>
            <w:cnfStyle w:val="001000000000" w:firstRow="0" w:lastRow="0" w:firstColumn="1" w:lastColumn="0" w:oddVBand="0" w:evenVBand="0" w:oddHBand="0" w:evenHBand="0" w:firstRowFirstColumn="0" w:firstRowLastColumn="0" w:lastRowFirstColumn="0" w:lastRowLastColumn="0"/>
            <w:tcW w:w="562" w:type="dxa"/>
          </w:tcPr>
          <w:p w:rsidR="00B85E86" w:rsidRPr="00B85E86" w:rsidRDefault="00B85E86" w:rsidP="006F3B0B">
            <w:pPr>
              <w:rPr>
                <w:b w:val="0"/>
              </w:rPr>
            </w:pPr>
            <w:r w:rsidRPr="00B85E86">
              <w:rPr>
                <w:b w:val="0"/>
              </w:rPr>
              <w:t>2</w:t>
            </w:r>
          </w:p>
        </w:tc>
        <w:tc>
          <w:tcPr>
            <w:tcW w:w="4111" w:type="dxa"/>
          </w:tcPr>
          <w:p w:rsidR="00B85E86" w:rsidRPr="00B85E86" w:rsidRDefault="00B85E86" w:rsidP="006F3B0B">
            <w:pPr>
              <w:cnfStyle w:val="000000000000" w:firstRow="0" w:lastRow="0" w:firstColumn="0" w:lastColumn="0" w:oddVBand="0" w:evenVBand="0" w:oddHBand="0" w:evenHBand="0" w:firstRowFirstColumn="0" w:firstRowLastColumn="0" w:lastRowFirstColumn="0" w:lastRowLastColumn="0"/>
            </w:pPr>
            <w:r w:rsidRPr="00B85E86">
              <w:t>Notebook (Dell M3800) mit Intel Core i7-4702HQ Quad Core von Anfang 2013, 16 GB R</w:t>
            </w:r>
            <w:r w:rsidR="008C5310">
              <w:t>AM</w:t>
            </w:r>
            <w:r w:rsidRPr="00B85E86">
              <w:t xml:space="preserve"> und 1 TB SSD</w:t>
            </w:r>
          </w:p>
        </w:tc>
        <w:tc>
          <w:tcPr>
            <w:tcW w:w="2123" w:type="dxa"/>
          </w:tcPr>
          <w:p w:rsidR="00B85E86" w:rsidRDefault="00B85E86" w:rsidP="006F3B0B">
            <w:pPr>
              <w:cnfStyle w:val="000000000000" w:firstRow="0" w:lastRow="0" w:firstColumn="0" w:lastColumn="0" w:oddVBand="0" w:evenVBand="0" w:oddHBand="0" w:evenHBand="0" w:firstRowFirstColumn="0" w:firstRowLastColumn="0" w:lastRowFirstColumn="0" w:lastRowLastColumn="0"/>
            </w:pPr>
            <w:r>
              <w:t>Linux Debian 10 x64</w:t>
            </w:r>
          </w:p>
        </w:tc>
        <w:tc>
          <w:tcPr>
            <w:tcW w:w="2266" w:type="dxa"/>
          </w:tcPr>
          <w:p w:rsidR="00B85E86" w:rsidRDefault="008B1830" w:rsidP="006F3B0B">
            <w:pPr>
              <w:cnfStyle w:val="000000000000" w:firstRow="0" w:lastRow="0" w:firstColumn="0" w:lastColumn="0" w:oddVBand="0" w:evenVBand="0" w:oddHBand="0" w:evenHBand="0" w:firstRowFirstColumn="0" w:firstRowLastColumn="0" w:lastRowFirstColumn="0" w:lastRowLastColumn="0"/>
            </w:pPr>
            <w:r>
              <w:t>Oracle Java 10.0.1 JDK x64</w:t>
            </w:r>
          </w:p>
        </w:tc>
      </w:tr>
      <w:tr w:rsidR="00B85E86" w:rsidTr="008C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85E86" w:rsidRPr="00B85E86" w:rsidRDefault="00B85E86" w:rsidP="006F3B0B">
            <w:pPr>
              <w:rPr>
                <w:b w:val="0"/>
              </w:rPr>
            </w:pPr>
            <w:r w:rsidRPr="00B85E86">
              <w:rPr>
                <w:b w:val="0"/>
              </w:rPr>
              <w:t>3</w:t>
            </w:r>
          </w:p>
        </w:tc>
        <w:tc>
          <w:tcPr>
            <w:tcW w:w="4111" w:type="dxa"/>
          </w:tcPr>
          <w:p w:rsidR="00B85E86" w:rsidRDefault="00B85E86" w:rsidP="006F3B0B">
            <w:pPr>
              <w:cnfStyle w:val="000000100000" w:firstRow="0" w:lastRow="0" w:firstColumn="0" w:lastColumn="0" w:oddVBand="0" w:evenVBand="0" w:oddHBand="1" w:evenHBand="0" w:firstRowFirstColumn="0" w:firstRowLastColumn="0" w:lastRowFirstColumn="0" w:lastRowLastColumn="0"/>
            </w:pPr>
            <w:r>
              <w:t>Virtualisierte VM (</w:t>
            </w:r>
            <w:proofErr w:type="spellStart"/>
            <w:r>
              <w:t>ESXi</w:t>
            </w:r>
            <w:proofErr w:type="spellEnd"/>
            <w:r>
              <w:t xml:space="preserve">) mit 2 </w:t>
            </w:r>
            <w:proofErr w:type="spellStart"/>
            <w:r>
              <w:t>vCPU</w:t>
            </w:r>
            <w:proofErr w:type="spellEnd"/>
            <w:r w:rsidR="008C5310">
              <w:t xml:space="preserve"> E5630 Quad Core von 2010</w:t>
            </w:r>
            <w:r>
              <w:t>, 4 GB RAM und 200 GB HDD</w:t>
            </w:r>
          </w:p>
        </w:tc>
        <w:tc>
          <w:tcPr>
            <w:tcW w:w="2123" w:type="dxa"/>
          </w:tcPr>
          <w:p w:rsidR="00B85E86" w:rsidRDefault="00B85E86" w:rsidP="006F3B0B">
            <w:pPr>
              <w:cnfStyle w:val="000000100000" w:firstRow="0" w:lastRow="0" w:firstColumn="0" w:lastColumn="0" w:oddVBand="0" w:evenVBand="0" w:oddHBand="1" w:evenHBand="0" w:firstRowFirstColumn="0" w:firstRowLastColumn="0" w:lastRowFirstColumn="0" w:lastRowLastColumn="0"/>
            </w:pPr>
            <w:r>
              <w:t>Linux Debian 8 x64</w:t>
            </w:r>
          </w:p>
        </w:tc>
        <w:tc>
          <w:tcPr>
            <w:tcW w:w="2266" w:type="dxa"/>
          </w:tcPr>
          <w:p w:rsidR="00B85E86" w:rsidRDefault="00652B5B" w:rsidP="006F3B0B">
            <w:pPr>
              <w:cnfStyle w:val="000000100000" w:firstRow="0" w:lastRow="0" w:firstColumn="0" w:lastColumn="0" w:oddVBand="0" w:evenVBand="0" w:oddHBand="1" w:evenHBand="0" w:firstRowFirstColumn="0" w:firstRowLastColumn="0" w:lastRowFirstColumn="0" w:lastRowLastColumn="0"/>
            </w:pPr>
            <w:r>
              <w:t>Oracle Java 1.7.0-171 JRE x64</w:t>
            </w:r>
          </w:p>
        </w:tc>
      </w:tr>
    </w:tbl>
    <w:p w:rsidR="00C4631B" w:rsidRDefault="00C4631B" w:rsidP="00C4631B">
      <w:r>
        <w:t>Mit folgenden Vermutungen bin ich gestartet:</w:t>
      </w:r>
    </w:p>
    <w:p w:rsidR="00C4631B" w:rsidRDefault="00B85E86" w:rsidP="00C4631B">
      <w:pPr>
        <w:pStyle w:val="ListParagraph"/>
        <w:numPr>
          <w:ilvl w:val="0"/>
          <w:numId w:val="25"/>
        </w:numPr>
      </w:pPr>
      <w:r>
        <w:t xml:space="preserve">Java NIO wird wahrscheinlich sehr stark von einer schnellen CPU profitieren (Hohe Taktrate, nicht Anzahl Cores). Die Anzahl CPU Cores wird zu vernachlässigen sein, da wir nicht mit einem </w:t>
      </w:r>
      <w:r w:rsidR="002F48DD">
        <w:t xml:space="preserve">Threadpool arbeiten (Sprich wir testen nicht den </w:t>
      </w:r>
      <w:proofErr w:type="spellStart"/>
      <w:r w:rsidR="002F48DD">
        <w:t>Throughput</w:t>
      </w:r>
      <w:proofErr w:type="spellEnd"/>
      <w:r w:rsidR="002F48DD">
        <w:t xml:space="preserve"> eines Server Sockets/</w:t>
      </w:r>
      <w:proofErr w:type="spellStart"/>
      <w:r w:rsidR="002F48DD">
        <w:t>Tomcat</w:t>
      </w:r>
      <w:proofErr w:type="spellEnd"/>
      <w:r w:rsidR="002F48DD">
        <w:t xml:space="preserve"> Servers)</w:t>
      </w:r>
    </w:p>
    <w:p w:rsidR="00B85E86" w:rsidRDefault="00B85E86" w:rsidP="00C4631B">
      <w:pPr>
        <w:pStyle w:val="ListParagraph"/>
        <w:numPr>
          <w:ilvl w:val="0"/>
          <w:numId w:val="25"/>
        </w:numPr>
      </w:pPr>
      <w:r>
        <w:t xml:space="preserve">Je nachdem wird die Geschwindigkeit der Java NIO Schreibvorgänge falsch dargestellt, da durch das Non-Blocking nicht 100% garantiert werden kann, wann genau das Betriebssystem die Daten auf </w:t>
      </w:r>
      <w:proofErr w:type="gramStart"/>
      <w:r>
        <w:t>den Disk</w:t>
      </w:r>
      <w:proofErr w:type="gramEnd"/>
      <w:r>
        <w:t xml:space="preserve"> Buffer schreibt und/oder diesen auf die Disk </w:t>
      </w:r>
      <w:proofErr w:type="spellStart"/>
      <w:r>
        <w:t>flusht</w:t>
      </w:r>
      <w:proofErr w:type="spellEnd"/>
      <w:r w:rsidR="002F48DD">
        <w:t xml:space="preserve"> (Der Write ka</w:t>
      </w:r>
      <w:r w:rsidR="00967E51">
        <w:t xml:space="preserve">nn </w:t>
      </w:r>
      <w:proofErr w:type="spellStart"/>
      <w:r w:rsidR="00967E51">
        <w:t>delayed</w:t>
      </w:r>
      <w:proofErr w:type="spellEnd"/>
      <w:r w:rsidR="00967E51">
        <w:t xml:space="preserve"> werden und die Methode</w:t>
      </w:r>
      <w:r w:rsidR="002F48DD">
        <w:t xml:space="preserve"> kommt direkt zurück, was die Zeitmessung verfälscht)</w:t>
      </w:r>
      <w:r>
        <w:t xml:space="preserve">. Auf jeden Fall wird, respektive muss, der Write auf jedem Fall vor dem nächsten </w:t>
      </w:r>
      <w:proofErr w:type="spellStart"/>
      <w:r>
        <w:t>flip</w:t>
      </w:r>
      <w:proofErr w:type="spellEnd"/>
      <w:r>
        <w:t>/</w:t>
      </w:r>
      <w:proofErr w:type="spellStart"/>
      <w:r>
        <w:t>read</w:t>
      </w:r>
      <w:proofErr w:type="spellEnd"/>
      <w:r>
        <w:t xml:space="preserve"> passieren</w:t>
      </w:r>
    </w:p>
    <w:p w:rsidR="00B85E86" w:rsidRDefault="00B85E86" w:rsidP="00C4631B">
      <w:pPr>
        <w:pStyle w:val="ListParagraph"/>
        <w:numPr>
          <w:ilvl w:val="0"/>
          <w:numId w:val="25"/>
        </w:numPr>
      </w:pPr>
      <w:r>
        <w:t>Da die Debatte IO vs. NIO sehr kontrovers ist, können dementsprechend die Testresultate auch so ausfallen (Siehe auch Aufgabe 6)</w:t>
      </w:r>
    </w:p>
    <w:p w:rsidR="00B85E86" w:rsidRDefault="00B85E86" w:rsidP="00B85E86">
      <w:r>
        <w:t>Für die Tests wurden folgende Anpassungen gemacht:</w:t>
      </w:r>
    </w:p>
    <w:p w:rsidR="00B85E86" w:rsidRDefault="00B85E86" w:rsidP="00B85E86">
      <w:pPr>
        <w:pStyle w:val="ListParagraph"/>
        <w:numPr>
          <w:ilvl w:val="0"/>
          <w:numId w:val="26"/>
        </w:numPr>
      </w:pPr>
      <w:r>
        <w:t>Ursprünglich wollte ich auch die Klasse StreamCopyFile.java testen. Das einzelne Lesen und Schreiben eines Bytes ist aber performancetechnisch so katastrophal schlecht und dauert so lange, dass ein Performancetest mit grösseren Datensätzen unmöglich wird</w:t>
      </w:r>
      <w:r w:rsidR="00590585">
        <w:t xml:space="preserve"> (Nach 30 Minuten habe ich den initialen Test abgebrochen)</w:t>
      </w:r>
    </w:p>
    <w:p w:rsidR="00B85E86" w:rsidRDefault="00B85E86" w:rsidP="00B85E86">
      <w:pPr>
        <w:pStyle w:val="ListParagraph"/>
        <w:numPr>
          <w:ilvl w:val="0"/>
          <w:numId w:val="26"/>
        </w:numPr>
      </w:pPr>
      <w:r>
        <w:t xml:space="preserve">Die Stream Methoden werden bei einer Blocksize grösser als 8192 nicht nur einmal, sondern </w:t>
      </w:r>
      <w:r w:rsidR="00151A6A">
        <w:t>fünfmal getestet. Grund dafür ist, dass bei einer einzigen Ausführung Testausreisser entstehen können</w:t>
      </w:r>
    </w:p>
    <w:p w:rsidR="004C667C" w:rsidRDefault="004C667C" w:rsidP="00B85E86">
      <w:pPr>
        <w:pStyle w:val="ListParagraph"/>
        <w:numPr>
          <w:ilvl w:val="0"/>
          <w:numId w:val="26"/>
        </w:numPr>
      </w:pPr>
      <w:r>
        <w:t>Als maximale Dateigrösse wurde nicht 512 MB, sondern 1 GB verwendet</w:t>
      </w:r>
    </w:p>
    <w:p w:rsidR="004C667C" w:rsidRDefault="004C667C" w:rsidP="00B85E86">
      <w:pPr>
        <w:pStyle w:val="ListParagraph"/>
        <w:numPr>
          <w:ilvl w:val="0"/>
          <w:numId w:val="26"/>
        </w:numPr>
      </w:pPr>
      <w:r>
        <w:t xml:space="preserve">Als </w:t>
      </w:r>
      <w:proofErr w:type="spellStart"/>
      <w:r>
        <w:t>Buffergrössen</w:t>
      </w:r>
      <w:proofErr w:type="spellEnd"/>
      <w:r>
        <w:t xml:space="preserve"> wurden folgende Werte verwendet</w:t>
      </w:r>
    </w:p>
    <w:p w:rsidR="004C667C" w:rsidRDefault="004C667C" w:rsidP="004C667C">
      <w:pPr>
        <w:pStyle w:val="ListParagraph"/>
        <w:numPr>
          <w:ilvl w:val="1"/>
          <w:numId w:val="26"/>
        </w:numPr>
      </w:pPr>
      <w:r>
        <w:t>8 KB aka 8192 (HDD Block Size)</w:t>
      </w:r>
    </w:p>
    <w:p w:rsidR="004C667C" w:rsidRDefault="004C667C" w:rsidP="004C667C">
      <w:pPr>
        <w:pStyle w:val="ListParagraph"/>
        <w:numPr>
          <w:ilvl w:val="1"/>
          <w:numId w:val="26"/>
        </w:numPr>
      </w:pPr>
      <w:r>
        <w:t>0.5 MB aka 524288</w:t>
      </w:r>
    </w:p>
    <w:p w:rsidR="004C667C" w:rsidRDefault="004C667C" w:rsidP="004C667C">
      <w:pPr>
        <w:pStyle w:val="ListParagraph"/>
        <w:numPr>
          <w:ilvl w:val="1"/>
          <w:numId w:val="26"/>
        </w:numPr>
      </w:pPr>
      <w:r>
        <w:t>1 MB aka 1048576</w:t>
      </w:r>
    </w:p>
    <w:p w:rsidR="004C667C" w:rsidRDefault="004C667C" w:rsidP="004C667C">
      <w:pPr>
        <w:pStyle w:val="ListParagraph"/>
        <w:numPr>
          <w:ilvl w:val="1"/>
          <w:numId w:val="26"/>
        </w:numPr>
      </w:pPr>
      <w:r>
        <w:t>10 MB aka 10485760</w:t>
      </w:r>
    </w:p>
    <w:p w:rsidR="004C667C" w:rsidRDefault="004C667C" w:rsidP="004C667C">
      <w:pPr>
        <w:pStyle w:val="ListParagraph"/>
        <w:numPr>
          <w:ilvl w:val="1"/>
          <w:numId w:val="26"/>
        </w:numPr>
      </w:pPr>
      <w:r>
        <w:t>100 MB aka 104857600</w:t>
      </w:r>
    </w:p>
    <w:p w:rsidR="008C5310" w:rsidRDefault="008C5310">
      <w:pPr>
        <w:jc w:val="left"/>
      </w:pPr>
      <w:r>
        <w:br w:type="page"/>
      </w:r>
    </w:p>
    <w:p w:rsidR="00151A6A" w:rsidRDefault="00151A6A" w:rsidP="00151A6A">
      <w:r>
        <w:lastRenderedPageBreak/>
        <w:t>Das Testresultat für System 1 (Desktop PC) sieht wie folgt aus</w:t>
      </w:r>
      <w:r w:rsidR="00045515">
        <w:t xml:space="preserve"> (Reihenfolge: </w:t>
      </w:r>
      <w:proofErr w:type="spellStart"/>
      <w:r w:rsidR="00045515">
        <w:t>FastStreamCopy</w:t>
      </w:r>
      <w:proofErr w:type="spellEnd"/>
      <w:r w:rsidR="00045515">
        <w:t xml:space="preserve">, </w:t>
      </w:r>
      <w:proofErr w:type="spellStart"/>
      <w:r w:rsidR="00045515">
        <w:t>CopyFile</w:t>
      </w:r>
      <w:proofErr w:type="spellEnd"/>
      <w:r w:rsidR="00045515">
        <w:t xml:space="preserve">, </w:t>
      </w:r>
      <w:proofErr w:type="spellStart"/>
      <w:r w:rsidR="00045515">
        <w:t>FastCopyFile</w:t>
      </w:r>
      <w:proofErr w:type="spellEnd"/>
      <w:r w:rsidR="00045515">
        <w:t>):</w:t>
      </w:r>
    </w:p>
    <w:tbl>
      <w:tblPr>
        <w:tblStyle w:val="GridTable4-Accent1"/>
        <w:tblW w:w="0" w:type="auto"/>
        <w:tblLook w:val="04A0" w:firstRow="1" w:lastRow="0" w:firstColumn="1" w:lastColumn="0" w:noHBand="0" w:noVBand="1"/>
      </w:tblPr>
      <w:tblGrid>
        <w:gridCol w:w="1271"/>
        <w:gridCol w:w="1559"/>
        <w:gridCol w:w="1418"/>
        <w:gridCol w:w="1417"/>
        <w:gridCol w:w="1560"/>
        <w:gridCol w:w="1837"/>
      </w:tblGrid>
      <w:tr w:rsidR="004C667C" w:rsidTr="00792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C667C" w:rsidRPr="00254BAB" w:rsidRDefault="004C667C" w:rsidP="00151A6A">
            <w:proofErr w:type="spellStart"/>
            <w:r w:rsidRPr="00254BAB">
              <w:t>Filesize</w:t>
            </w:r>
            <w:proofErr w:type="spellEnd"/>
          </w:p>
        </w:tc>
        <w:tc>
          <w:tcPr>
            <w:tcW w:w="1559" w:type="dxa"/>
          </w:tcPr>
          <w:p w:rsidR="004C667C" w:rsidRPr="00254BAB" w:rsidRDefault="004C667C" w:rsidP="00151A6A">
            <w:pPr>
              <w:cnfStyle w:val="100000000000" w:firstRow="1" w:lastRow="0" w:firstColumn="0" w:lastColumn="0" w:oddVBand="0" w:evenVBand="0" w:oddHBand="0" w:evenHBand="0" w:firstRowFirstColumn="0" w:firstRowLastColumn="0" w:lastRowFirstColumn="0" w:lastRowLastColumn="0"/>
            </w:pPr>
            <w:r w:rsidRPr="00254BAB">
              <w:t>8 KB</w:t>
            </w:r>
          </w:p>
        </w:tc>
        <w:tc>
          <w:tcPr>
            <w:tcW w:w="1418" w:type="dxa"/>
          </w:tcPr>
          <w:p w:rsidR="004C667C" w:rsidRPr="00254BAB" w:rsidRDefault="004C667C" w:rsidP="00151A6A">
            <w:pPr>
              <w:cnfStyle w:val="100000000000" w:firstRow="1" w:lastRow="0" w:firstColumn="0" w:lastColumn="0" w:oddVBand="0" w:evenVBand="0" w:oddHBand="0" w:evenHBand="0" w:firstRowFirstColumn="0" w:firstRowLastColumn="0" w:lastRowFirstColumn="0" w:lastRowLastColumn="0"/>
            </w:pPr>
            <w:r w:rsidRPr="00254BAB">
              <w:t>0.5 MB</w:t>
            </w:r>
          </w:p>
        </w:tc>
        <w:tc>
          <w:tcPr>
            <w:tcW w:w="1417" w:type="dxa"/>
          </w:tcPr>
          <w:p w:rsidR="004C667C" w:rsidRPr="00254BAB" w:rsidRDefault="004C667C" w:rsidP="00151A6A">
            <w:pPr>
              <w:cnfStyle w:val="100000000000" w:firstRow="1" w:lastRow="0" w:firstColumn="0" w:lastColumn="0" w:oddVBand="0" w:evenVBand="0" w:oddHBand="0" w:evenHBand="0" w:firstRowFirstColumn="0" w:firstRowLastColumn="0" w:lastRowFirstColumn="0" w:lastRowLastColumn="0"/>
            </w:pPr>
            <w:r w:rsidRPr="00254BAB">
              <w:t>1 MB</w:t>
            </w:r>
          </w:p>
        </w:tc>
        <w:tc>
          <w:tcPr>
            <w:tcW w:w="1560" w:type="dxa"/>
          </w:tcPr>
          <w:p w:rsidR="004C667C" w:rsidRPr="00254BAB" w:rsidRDefault="004C667C" w:rsidP="00151A6A">
            <w:pPr>
              <w:cnfStyle w:val="100000000000" w:firstRow="1" w:lastRow="0" w:firstColumn="0" w:lastColumn="0" w:oddVBand="0" w:evenVBand="0" w:oddHBand="0" w:evenHBand="0" w:firstRowFirstColumn="0" w:firstRowLastColumn="0" w:lastRowFirstColumn="0" w:lastRowLastColumn="0"/>
            </w:pPr>
            <w:r w:rsidRPr="00254BAB">
              <w:t>10 MB</w:t>
            </w:r>
          </w:p>
        </w:tc>
        <w:tc>
          <w:tcPr>
            <w:tcW w:w="1837" w:type="dxa"/>
          </w:tcPr>
          <w:p w:rsidR="004C667C" w:rsidRPr="00254BAB" w:rsidRDefault="004C667C" w:rsidP="00151A6A">
            <w:pPr>
              <w:cnfStyle w:val="100000000000" w:firstRow="1" w:lastRow="0" w:firstColumn="0" w:lastColumn="0" w:oddVBand="0" w:evenVBand="0" w:oddHBand="0" w:evenHBand="0" w:firstRowFirstColumn="0" w:firstRowLastColumn="0" w:lastRowFirstColumn="0" w:lastRowLastColumn="0"/>
            </w:pPr>
            <w:r w:rsidRPr="00254BAB">
              <w:t>100 MB</w:t>
            </w:r>
          </w:p>
        </w:tc>
      </w:tr>
      <w:tr w:rsidR="004C667C" w:rsidTr="00792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E32DA" w:rsidRPr="00027B3E" w:rsidRDefault="000E32DA" w:rsidP="000E32DA">
            <w:pPr>
              <w:rPr>
                <w:b w:val="0"/>
                <w:sz w:val="16"/>
                <w:szCs w:val="16"/>
              </w:rPr>
            </w:pPr>
            <w:r w:rsidRPr="00027B3E">
              <w:rPr>
                <w:b w:val="0"/>
                <w:sz w:val="16"/>
                <w:szCs w:val="16"/>
              </w:rPr>
              <w:t>1</w:t>
            </w:r>
          </w:p>
          <w:p w:rsidR="000E32DA" w:rsidRPr="00027B3E" w:rsidRDefault="000E32DA" w:rsidP="000E32DA">
            <w:pPr>
              <w:rPr>
                <w:b w:val="0"/>
                <w:sz w:val="16"/>
                <w:szCs w:val="16"/>
              </w:rPr>
            </w:pPr>
            <w:r w:rsidRPr="00027B3E">
              <w:rPr>
                <w:b w:val="0"/>
                <w:sz w:val="16"/>
                <w:szCs w:val="16"/>
              </w:rPr>
              <w:t>2</w:t>
            </w:r>
          </w:p>
          <w:p w:rsidR="000E32DA" w:rsidRPr="00027B3E" w:rsidRDefault="000E32DA" w:rsidP="000E32DA">
            <w:pPr>
              <w:rPr>
                <w:b w:val="0"/>
                <w:sz w:val="16"/>
                <w:szCs w:val="16"/>
              </w:rPr>
            </w:pPr>
            <w:r w:rsidRPr="00027B3E">
              <w:rPr>
                <w:b w:val="0"/>
                <w:sz w:val="16"/>
                <w:szCs w:val="16"/>
              </w:rPr>
              <w:t>4</w:t>
            </w:r>
          </w:p>
          <w:p w:rsidR="000E32DA" w:rsidRPr="00027B3E" w:rsidRDefault="000E32DA" w:rsidP="000E32DA">
            <w:pPr>
              <w:rPr>
                <w:b w:val="0"/>
                <w:sz w:val="16"/>
                <w:szCs w:val="16"/>
              </w:rPr>
            </w:pPr>
            <w:r w:rsidRPr="00027B3E">
              <w:rPr>
                <w:b w:val="0"/>
                <w:sz w:val="16"/>
                <w:szCs w:val="16"/>
              </w:rPr>
              <w:t>8</w:t>
            </w:r>
          </w:p>
          <w:p w:rsidR="000E32DA" w:rsidRPr="00027B3E" w:rsidRDefault="000E32DA" w:rsidP="000E32DA">
            <w:pPr>
              <w:rPr>
                <w:b w:val="0"/>
                <w:sz w:val="16"/>
                <w:szCs w:val="16"/>
              </w:rPr>
            </w:pPr>
            <w:r w:rsidRPr="00027B3E">
              <w:rPr>
                <w:b w:val="0"/>
                <w:sz w:val="16"/>
                <w:szCs w:val="16"/>
              </w:rPr>
              <w:t>16</w:t>
            </w:r>
          </w:p>
          <w:p w:rsidR="000E32DA" w:rsidRPr="00027B3E" w:rsidRDefault="000E32DA" w:rsidP="000E32DA">
            <w:pPr>
              <w:rPr>
                <w:b w:val="0"/>
                <w:sz w:val="16"/>
                <w:szCs w:val="16"/>
              </w:rPr>
            </w:pPr>
            <w:r w:rsidRPr="00027B3E">
              <w:rPr>
                <w:b w:val="0"/>
                <w:sz w:val="16"/>
                <w:szCs w:val="16"/>
              </w:rPr>
              <w:t>32</w:t>
            </w:r>
          </w:p>
          <w:p w:rsidR="000E32DA" w:rsidRPr="00027B3E" w:rsidRDefault="000E32DA" w:rsidP="000E32DA">
            <w:pPr>
              <w:rPr>
                <w:b w:val="0"/>
                <w:sz w:val="16"/>
                <w:szCs w:val="16"/>
              </w:rPr>
            </w:pPr>
            <w:r w:rsidRPr="00027B3E">
              <w:rPr>
                <w:b w:val="0"/>
                <w:sz w:val="16"/>
                <w:szCs w:val="16"/>
              </w:rPr>
              <w:t>64</w:t>
            </w:r>
          </w:p>
          <w:p w:rsidR="000E32DA" w:rsidRPr="00027B3E" w:rsidRDefault="000E32DA" w:rsidP="000E32DA">
            <w:pPr>
              <w:rPr>
                <w:b w:val="0"/>
                <w:sz w:val="16"/>
                <w:szCs w:val="16"/>
              </w:rPr>
            </w:pPr>
            <w:r w:rsidRPr="00027B3E">
              <w:rPr>
                <w:b w:val="0"/>
                <w:sz w:val="16"/>
                <w:szCs w:val="16"/>
              </w:rPr>
              <w:t>128</w:t>
            </w:r>
          </w:p>
          <w:p w:rsidR="000E32DA" w:rsidRPr="00027B3E" w:rsidRDefault="000E32DA" w:rsidP="000E32DA">
            <w:pPr>
              <w:rPr>
                <w:b w:val="0"/>
                <w:sz w:val="16"/>
                <w:szCs w:val="16"/>
              </w:rPr>
            </w:pPr>
            <w:r w:rsidRPr="00027B3E">
              <w:rPr>
                <w:b w:val="0"/>
                <w:sz w:val="16"/>
                <w:szCs w:val="16"/>
              </w:rPr>
              <w:t>256</w:t>
            </w:r>
          </w:p>
          <w:p w:rsidR="000E32DA" w:rsidRPr="00027B3E" w:rsidRDefault="000E32DA" w:rsidP="000E32DA">
            <w:pPr>
              <w:rPr>
                <w:b w:val="0"/>
                <w:sz w:val="16"/>
                <w:szCs w:val="16"/>
              </w:rPr>
            </w:pPr>
            <w:r w:rsidRPr="00027B3E">
              <w:rPr>
                <w:b w:val="0"/>
                <w:sz w:val="16"/>
                <w:szCs w:val="16"/>
              </w:rPr>
              <w:t>512</w:t>
            </w:r>
          </w:p>
          <w:p w:rsidR="000E32DA" w:rsidRPr="00027B3E" w:rsidRDefault="000E32DA" w:rsidP="000E32DA">
            <w:pPr>
              <w:rPr>
                <w:b w:val="0"/>
                <w:sz w:val="16"/>
                <w:szCs w:val="16"/>
              </w:rPr>
            </w:pPr>
            <w:r w:rsidRPr="00027B3E">
              <w:rPr>
                <w:b w:val="0"/>
                <w:sz w:val="16"/>
                <w:szCs w:val="16"/>
              </w:rPr>
              <w:t>1024</w:t>
            </w:r>
          </w:p>
          <w:p w:rsidR="000E32DA" w:rsidRPr="00027B3E" w:rsidRDefault="000E32DA" w:rsidP="000E32DA">
            <w:pPr>
              <w:rPr>
                <w:b w:val="0"/>
                <w:sz w:val="16"/>
                <w:szCs w:val="16"/>
              </w:rPr>
            </w:pPr>
            <w:r w:rsidRPr="00027B3E">
              <w:rPr>
                <w:b w:val="0"/>
                <w:sz w:val="16"/>
                <w:szCs w:val="16"/>
              </w:rPr>
              <w:t>2048</w:t>
            </w:r>
          </w:p>
          <w:p w:rsidR="000E32DA" w:rsidRPr="00027B3E" w:rsidRDefault="000E32DA" w:rsidP="000E32DA">
            <w:pPr>
              <w:rPr>
                <w:b w:val="0"/>
                <w:sz w:val="16"/>
                <w:szCs w:val="16"/>
              </w:rPr>
            </w:pPr>
            <w:r w:rsidRPr="00027B3E">
              <w:rPr>
                <w:b w:val="0"/>
                <w:sz w:val="16"/>
                <w:szCs w:val="16"/>
              </w:rPr>
              <w:t>4096</w:t>
            </w:r>
          </w:p>
          <w:p w:rsidR="000E32DA" w:rsidRPr="00027B3E" w:rsidRDefault="000E32DA" w:rsidP="000E32DA">
            <w:pPr>
              <w:rPr>
                <w:b w:val="0"/>
                <w:sz w:val="16"/>
                <w:szCs w:val="16"/>
              </w:rPr>
            </w:pPr>
            <w:r w:rsidRPr="00027B3E">
              <w:rPr>
                <w:b w:val="0"/>
                <w:sz w:val="16"/>
                <w:szCs w:val="16"/>
              </w:rPr>
              <w:t>8192</w:t>
            </w:r>
          </w:p>
          <w:p w:rsidR="000E32DA" w:rsidRPr="00027B3E" w:rsidRDefault="000E32DA" w:rsidP="000E32DA">
            <w:pPr>
              <w:rPr>
                <w:b w:val="0"/>
                <w:sz w:val="16"/>
                <w:szCs w:val="16"/>
              </w:rPr>
            </w:pPr>
            <w:r w:rsidRPr="00027B3E">
              <w:rPr>
                <w:b w:val="0"/>
                <w:sz w:val="16"/>
                <w:szCs w:val="16"/>
              </w:rPr>
              <w:t>16384</w:t>
            </w:r>
          </w:p>
          <w:p w:rsidR="000E32DA" w:rsidRPr="00027B3E" w:rsidRDefault="000E32DA" w:rsidP="000E32DA">
            <w:pPr>
              <w:rPr>
                <w:b w:val="0"/>
                <w:sz w:val="16"/>
                <w:szCs w:val="16"/>
              </w:rPr>
            </w:pPr>
            <w:r w:rsidRPr="00027B3E">
              <w:rPr>
                <w:b w:val="0"/>
                <w:sz w:val="16"/>
                <w:szCs w:val="16"/>
              </w:rPr>
              <w:t>32768</w:t>
            </w:r>
          </w:p>
          <w:p w:rsidR="000E32DA" w:rsidRPr="00027B3E" w:rsidRDefault="000E32DA" w:rsidP="000E32DA">
            <w:pPr>
              <w:rPr>
                <w:b w:val="0"/>
                <w:sz w:val="16"/>
                <w:szCs w:val="16"/>
              </w:rPr>
            </w:pPr>
            <w:r w:rsidRPr="00027B3E">
              <w:rPr>
                <w:b w:val="0"/>
                <w:sz w:val="16"/>
                <w:szCs w:val="16"/>
              </w:rPr>
              <w:t>65536</w:t>
            </w:r>
          </w:p>
          <w:p w:rsidR="000E32DA" w:rsidRPr="00027B3E" w:rsidRDefault="000E32DA" w:rsidP="000E32DA">
            <w:pPr>
              <w:rPr>
                <w:b w:val="0"/>
                <w:sz w:val="16"/>
                <w:szCs w:val="16"/>
              </w:rPr>
            </w:pPr>
            <w:r w:rsidRPr="00027B3E">
              <w:rPr>
                <w:b w:val="0"/>
                <w:sz w:val="16"/>
                <w:szCs w:val="16"/>
              </w:rPr>
              <w:t>131072</w:t>
            </w:r>
          </w:p>
          <w:p w:rsidR="000E32DA" w:rsidRPr="00027B3E" w:rsidRDefault="000E32DA" w:rsidP="000E32DA">
            <w:pPr>
              <w:rPr>
                <w:b w:val="0"/>
                <w:sz w:val="16"/>
                <w:szCs w:val="16"/>
              </w:rPr>
            </w:pPr>
            <w:r w:rsidRPr="00027B3E">
              <w:rPr>
                <w:b w:val="0"/>
                <w:sz w:val="16"/>
                <w:szCs w:val="16"/>
              </w:rPr>
              <w:t>262144</w:t>
            </w:r>
          </w:p>
          <w:p w:rsidR="000E32DA" w:rsidRPr="00027B3E" w:rsidRDefault="000E32DA" w:rsidP="000E32DA">
            <w:pPr>
              <w:rPr>
                <w:b w:val="0"/>
                <w:sz w:val="16"/>
                <w:szCs w:val="16"/>
              </w:rPr>
            </w:pPr>
            <w:r w:rsidRPr="00027B3E">
              <w:rPr>
                <w:b w:val="0"/>
                <w:sz w:val="16"/>
                <w:szCs w:val="16"/>
              </w:rPr>
              <w:t>524288</w:t>
            </w:r>
          </w:p>
          <w:p w:rsidR="000E32DA" w:rsidRPr="00027B3E" w:rsidRDefault="000E32DA" w:rsidP="000E32DA">
            <w:pPr>
              <w:rPr>
                <w:b w:val="0"/>
                <w:sz w:val="16"/>
                <w:szCs w:val="16"/>
              </w:rPr>
            </w:pPr>
            <w:r w:rsidRPr="00027B3E">
              <w:rPr>
                <w:b w:val="0"/>
                <w:sz w:val="16"/>
                <w:szCs w:val="16"/>
              </w:rPr>
              <w:t>1048576</w:t>
            </w:r>
          </w:p>
          <w:p w:rsidR="000E32DA" w:rsidRPr="00027B3E" w:rsidRDefault="000E32DA" w:rsidP="000E32DA">
            <w:pPr>
              <w:rPr>
                <w:b w:val="0"/>
                <w:sz w:val="16"/>
                <w:szCs w:val="16"/>
              </w:rPr>
            </w:pPr>
            <w:r w:rsidRPr="00027B3E">
              <w:rPr>
                <w:b w:val="0"/>
                <w:sz w:val="16"/>
                <w:szCs w:val="16"/>
              </w:rPr>
              <w:t>2097152</w:t>
            </w:r>
          </w:p>
          <w:p w:rsidR="000E32DA" w:rsidRPr="00027B3E" w:rsidRDefault="000E32DA" w:rsidP="000E32DA">
            <w:pPr>
              <w:rPr>
                <w:b w:val="0"/>
                <w:sz w:val="16"/>
                <w:szCs w:val="16"/>
              </w:rPr>
            </w:pPr>
            <w:r w:rsidRPr="00027B3E">
              <w:rPr>
                <w:b w:val="0"/>
                <w:sz w:val="16"/>
                <w:szCs w:val="16"/>
              </w:rPr>
              <w:t>4194304</w:t>
            </w:r>
          </w:p>
          <w:p w:rsidR="000E32DA" w:rsidRPr="00027B3E" w:rsidRDefault="000E32DA" w:rsidP="000E32DA">
            <w:pPr>
              <w:rPr>
                <w:b w:val="0"/>
                <w:sz w:val="16"/>
                <w:szCs w:val="16"/>
              </w:rPr>
            </w:pPr>
            <w:r w:rsidRPr="00027B3E">
              <w:rPr>
                <w:b w:val="0"/>
                <w:sz w:val="16"/>
                <w:szCs w:val="16"/>
              </w:rPr>
              <w:t>8388608</w:t>
            </w:r>
          </w:p>
          <w:p w:rsidR="000E32DA" w:rsidRPr="00027B3E" w:rsidRDefault="000E32DA" w:rsidP="000E32DA">
            <w:pPr>
              <w:rPr>
                <w:b w:val="0"/>
                <w:sz w:val="16"/>
                <w:szCs w:val="16"/>
              </w:rPr>
            </w:pPr>
            <w:r w:rsidRPr="00027B3E">
              <w:rPr>
                <w:b w:val="0"/>
                <w:sz w:val="16"/>
                <w:szCs w:val="16"/>
              </w:rPr>
              <w:t>16777216</w:t>
            </w:r>
          </w:p>
          <w:p w:rsidR="000E32DA" w:rsidRPr="00027B3E" w:rsidRDefault="000E32DA" w:rsidP="000E32DA">
            <w:pPr>
              <w:rPr>
                <w:b w:val="0"/>
                <w:sz w:val="16"/>
                <w:szCs w:val="16"/>
              </w:rPr>
            </w:pPr>
            <w:r w:rsidRPr="00027B3E">
              <w:rPr>
                <w:b w:val="0"/>
                <w:sz w:val="16"/>
                <w:szCs w:val="16"/>
              </w:rPr>
              <w:t>33554432</w:t>
            </w:r>
          </w:p>
          <w:p w:rsidR="000E32DA" w:rsidRPr="00027B3E" w:rsidRDefault="000E32DA" w:rsidP="000E32DA">
            <w:pPr>
              <w:rPr>
                <w:b w:val="0"/>
                <w:sz w:val="16"/>
                <w:szCs w:val="16"/>
              </w:rPr>
            </w:pPr>
            <w:r w:rsidRPr="00027B3E">
              <w:rPr>
                <w:b w:val="0"/>
                <w:sz w:val="16"/>
                <w:szCs w:val="16"/>
              </w:rPr>
              <w:t>67108864</w:t>
            </w:r>
          </w:p>
          <w:p w:rsidR="000E32DA" w:rsidRPr="00027B3E" w:rsidRDefault="000E32DA" w:rsidP="000E32DA">
            <w:pPr>
              <w:rPr>
                <w:b w:val="0"/>
                <w:sz w:val="16"/>
                <w:szCs w:val="16"/>
              </w:rPr>
            </w:pPr>
            <w:r w:rsidRPr="00027B3E">
              <w:rPr>
                <w:b w:val="0"/>
                <w:sz w:val="16"/>
                <w:szCs w:val="16"/>
              </w:rPr>
              <w:t>134217728</w:t>
            </w:r>
          </w:p>
          <w:p w:rsidR="000E32DA" w:rsidRPr="00027B3E" w:rsidRDefault="000E32DA" w:rsidP="000E32DA">
            <w:pPr>
              <w:rPr>
                <w:b w:val="0"/>
                <w:sz w:val="16"/>
                <w:szCs w:val="16"/>
              </w:rPr>
            </w:pPr>
            <w:r w:rsidRPr="00027B3E">
              <w:rPr>
                <w:b w:val="0"/>
                <w:sz w:val="16"/>
                <w:szCs w:val="16"/>
              </w:rPr>
              <w:t>268435456</w:t>
            </w:r>
          </w:p>
          <w:p w:rsidR="000E32DA" w:rsidRPr="00027B3E" w:rsidRDefault="000E32DA" w:rsidP="000E32DA">
            <w:pPr>
              <w:rPr>
                <w:b w:val="0"/>
                <w:sz w:val="16"/>
                <w:szCs w:val="16"/>
              </w:rPr>
            </w:pPr>
            <w:r w:rsidRPr="00027B3E">
              <w:rPr>
                <w:b w:val="0"/>
                <w:sz w:val="16"/>
                <w:szCs w:val="16"/>
              </w:rPr>
              <w:t>536870912</w:t>
            </w:r>
          </w:p>
          <w:p w:rsidR="004C667C" w:rsidRPr="00027B3E" w:rsidRDefault="000E32DA" w:rsidP="000E32DA">
            <w:pPr>
              <w:rPr>
                <w:b w:val="0"/>
                <w:sz w:val="16"/>
                <w:szCs w:val="16"/>
              </w:rPr>
            </w:pPr>
            <w:r w:rsidRPr="00027B3E">
              <w:rPr>
                <w:b w:val="0"/>
                <w:sz w:val="16"/>
                <w:szCs w:val="16"/>
              </w:rPr>
              <w:t>1073741824</w:t>
            </w:r>
          </w:p>
        </w:tc>
        <w:tc>
          <w:tcPr>
            <w:tcW w:w="1559" w:type="dxa"/>
          </w:tcPr>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0 0 1</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0 1 0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1 0 1</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0 1 0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0 1 0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3 1 0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3 0 1</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3 4 0</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6 3 1</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6 3 3</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12 7 7</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22 15 15</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34 37 32</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68 68 62</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156 133 127</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296 262 249</w:t>
            </w:r>
          </w:p>
          <w:p w:rsidR="0036361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784 601 579</w:t>
            </w:r>
          </w:p>
          <w:p w:rsidR="004C667C" w:rsidRPr="00027B3E" w:rsidRDefault="0036361C" w:rsidP="0036361C">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2809 1231 1182</w:t>
            </w:r>
          </w:p>
        </w:tc>
        <w:tc>
          <w:tcPr>
            <w:tcW w:w="1418" w:type="dxa"/>
          </w:tcPr>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9 1 0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0 1 0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3 1 1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3 1 1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3 1 0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6 0 1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6 3 0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9 3 1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15 9 9</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21 21 15</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43 40 35</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100 79 65</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159 154 129</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321 305 254</w:t>
            </w:r>
          </w:p>
          <w:p w:rsidR="004C667C"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2184 882 580</w:t>
            </w:r>
          </w:p>
        </w:tc>
        <w:tc>
          <w:tcPr>
            <w:tcW w:w="1417" w:type="dxa"/>
          </w:tcPr>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9 0 1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0 1 0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1 1 0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1 1 0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0 1 0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0 1 0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6 0 1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3 1 0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6 1 0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6 1 0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6 1 1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15 7 6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22 9 9</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40 20 15</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75 40 34</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153 82 70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293 154 129</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887 361 255</w:t>
            </w:r>
          </w:p>
          <w:p w:rsidR="004C667C"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2379 679 683</w:t>
            </w:r>
          </w:p>
        </w:tc>
        <w:tc>
          <w:tcPr>
            <w:tcW w:w="1560" w:type="dxa"/>
          </w:tcPr>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25 1 3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7 1 3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6 1 1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7 1 3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7 0 3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7 0 3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6 0 4</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7 0 3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7 0 1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7 1 1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7 1 3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7 1 3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7 1 1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6 0 3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9 1 1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9 1 4</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9 0 4</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12 1 4</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12 1 3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12 1 4</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12 0 3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12 1 3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15 4 6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18 7 9</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31 17 15</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59 35 26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103 67 46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200 135 92</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700 269 173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1414 545 335</w:t>
            </w:r>
          </w:p>
          <w:p w:rsidR="004C667C"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3258 1157 699</w:t>
            </w:r>
          </w:p>
        </w:tc>
        <w:tc>
          <w:tcPr>
            <w:tcW w:w="1837" w:type="dxa"/>
          </w:tcPr>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103 10 26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73 9 26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70 9 26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73 7 26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73 6 23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73 7 27</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73 7 26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73 6 26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76 9 26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73 9 26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78 6 26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75 7 26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73 9 26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78 9 28</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81 7 25</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74 6 28</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78 10 25</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84 6 30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81 7 23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84 7 23</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87 9 26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96 8 26</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90 10 31</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100 15 32</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109 23 39</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262 220 220</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590 516 525</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1134 990 945</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2531 2068 1918</w:t>
            </w:r>
          </w:p>
          <w:p w:rsidR="00213A0B"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6024 4255 3797</w:t>
            </w:r>
          </w:p>
          <w:p w:rsidR="004C667C" w:rsidRPr="00027B3E" w:rsidRDefault="00213A0B" w:rsidP="00213A0B">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10692 8097 7657</w:t>
            </w:r>
          </w:p>
        </w:tc>
      </w:tr>
    </w:tbl>
    <w:p w:rsidR="007253FF" w:rsidRDefault="004C011C" w:rsidP="007253FF">
      <w:r>
        <w:t xml:space="preserve">Das Testresultat für System 2 (Notebook) sieht wie folgt aus (Reihenfolge: </w:t>
      </w:r>
      <w:proofErr w:type="spellStart"/>
      <w:r>
        <w:t>FastStreamCopy</w:t>
      </w:r>
      <w:proofErr w:type="spellEnd"/>
      <w:r>
        <w:t xml:space="preserve">, </w:t>
      </w:r>
      <w:proofErr w:type="spellStart"/>
      <w:r>
        <w:t>CopyFile</w:t>
      </w:r>
      <w:proofErr w:type="spellEnd"/>
      <w:r>
        <w:t xml:space="preserve">, </w:t>
      </w:r>
      <w:proofErr w:type="spellStart"/>
      <w:r>
        <w:t>FastCopyFile</w:t>
      </w:r>
      <w:proofErr w:type="spellEnd"/>
      <w:r>
        <w:t>):</w:t>
      </w:r>
    </w:p>
    <w:tbl>
      <w:tblPr>
        <w:tblStyle w:val="GridTable4-Accent1"/>
        <w:tblW w:w="0" w:type="auto"/>
        <w:tblLook w:val="04A0" w:firstRow="1" w:lastRow="0" w:firstColumn="1" w:lastColumn="0" w:noHBand="0" w:noVBand="1"/>
      </w:tblPr>
      <w:tblGrid>
        <w:gridCol w:w="1271"/>
        <w:gridCol w:w="1559"/>
        <w:gridCol w:w="1560"/>
        <w:gridCol w:w="1417"/>
        <w:gridCol w:w="1559"/>
        <w:gridCol w:w="1696"/>
      </w:tblGrid>
      <w:tr w:rsidR="00254BAB" w:rsidTr="00703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54BAB" w:rsidRPr="00254BAB" w:rsidRDefault="00254BAB" w:rsidP="0070382D">
            <w:proofErr w:type="spellStart"/>
            <w:r w:rsidRPr="00254BAB">
              <w:t>Filesize</w:t>
            </w:r>
            <w:proofErr w:type="spellEnd"/>
          </w:p>
        </w:tc>
        <w:tc>
          <w:tcPr>
            <w:tcW w:w="1559" w:type="dxa"/>
          </w:tcPr>
          <w:p w:rsidR="00254BAB" w:rsidRPr="00254BAB" w:rsidRDefault="00254BAB" w:rsidP="0070382D">
            <w:pPr>
              <w:cnfStyle w:val="100000000000" w:firstRow="1" w:lastRow="0" w:firstColumn="0" w:lastColumn="0" w:oddVBand="0" w:evenVBand="0" w:oddHBand="0" w:evenHBand="0" w:firstRowFirstColumn="0" w:firstRowLastColumn="0" w:lastRowFirstColumn="0" w:lastRowLastColumn="0"/>
            </w:pPr>
            <w:r w:rsidRPr="00254BAB">
              <w:t>8 KB</w:t>
            </w:r>
          </w:p>
        </w:tc>
        <w:tc>
          <w:tcPr>
            <w:tcW w:w="1560" w:type="dxa"/>
          </w:tcPr>
          <w:p w:rsidR="00254BAB" w:rsidRPr="00254BAB" w:rsidRDefault="00254BAB" w:rsidP="0070382D">
            <w:pPr>
              <w:cnfStyle w:val="100000000000" w:firstRow="1" w:lastRow="0" w:firstColumn="0" w:lastColumn="0" w:oddVBand="0" w:evenVBand="0" w:oddHBand="0" w:evenHBand="0" w:firstRowFirstColumn="0" w:firstRowLastColumn="0" w:lastRowFirstColumn="0" w:lastRowLastColumn="0"/>
            </w:pPr>
            <w:r w:rsidRPr="00254BAB">
              <w:t>0.5 MB</w:t>
            </w:r>
          </w:p>
        </w:tc>
        <w:tc>
          <w:tcPr>
            <w:tcW w:w="1417" w:type="dxa"/>
          </w:tcPr>
          <w:p w:rsidR="00254BAB" w:rsidRPr="00254BAB" w:rsidRDefault="00254BAB" w:rsidP="0070382D">
            <w:pPr>
              <w:cnfStyle w:val="100000000000" w:firstRow="1" w:lastRow="0" w:firstColumn="0" w:lastColumn="0" w:oddVBand="0" w:evenVBand="0" w:oddHBand="0" w:evenHBand="0" w:firstRowFirstColumn="0" w:firstRowLastColumn="0" w:lastRowFirstColumn="0" w:lastRowLastColumn="0"/>
            </w:pPr>
            <w:r w:rsidRPr="00254BAB">
              <w:t>1 MB</w:t>
            </w:r>
          </w:p>
        </w:tc>
        <w:tc>
          <w:tcPr>
            <w:tcW w:w="1559" w:type="dxa"/>
          </w:tcPr>
          <w:p w:rsidR="00254BAB" w:rsidRPr="00254BAB" w:rsidRDefault="00254BAB" w:rsidP="0070382D">
            <w:pPr>
              <w:cnfStyle w:val="100000000000" w:firstRow="1" w:lastRow="0" w:firstColumn="0" w:lastColumn="0" w:oddVBand="0" w:evenVBand="0" w:oddHBand="0" w:evenHBand="0" w:firstRowFirstColumn="0" w:firstRowLastColumn="0" w:lastRowFirstColumn="0" w:lastRowLastColumn="0"/>
            </w:pPr>
            <w:r w:rsidRPr="00254BAB">
              <w:t>10 MB</w:t>
            </w:r>
          </w:p>
        </w:tc>
        <w:tc>
          <w:tcPr>
            <w:tcW w:w="1696" w:type="dxa"/>
          </w:tcPr>
          <w:p w:rsidR="00254BAB" w:rsidRPr="00254BAB" w:rsidRDefault="00254BAB" w:rsidP="0070382D">
            <w:pPr>
              <w:cnfStyle w:val="100000000000" w:firstRow="1" w:lastRow="0" w:firstColumn="0" w:lastColumn="0" w:oddVBand="0" w:evenVBand="0" w:oddHBand="0" w:evenHBand="0" w:firstRowFirstColumn="0" w:firstRowLastColumn="0" w:lastRowFirstColumn="0" w:lastRowLastColumn="0"/>
            </w:pPr>
            <w:r w:rsidRPr="00254BAB">
              <w:t>100 MB</w:t>
            </w:r>
          </w:p>
        </w:tc>
      </w:tr>
      <w:tr w:rsidR="00254BAB" w:rsidTr="0070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54BAB" w:rsidRPr="00027B3E" w:rsidRDefault="00254BAB" w:rsidP="0070382D">
            <w:pPr>
              <w:rPr>
                <w:b w:val="0"/>
                <w:sz w:val="16"/>
                <w:szCs w:val="16"/>
              </w:rPr>
            </w:pPr>
            <w:r w:rsidRPr="00027B3E">
              <w:rPr>
                <w:b w:val="0"/>
                <w:sz w:val="16"/>
                <w:szCs w:val="16"/>
              </w:rPr>
              <w:t>1</w:t>
            </w:r>
          </w:p>
          <w:p w:rsidR="00254BAB" w:rsidRPr="00027B3E" w:rsidRDefault="00254BAB" w:rsidP="0070382D">
            <w:pPr>
              <w:rPr>
                <w:b w:val="0"/>
                <w:sz w:val="16"/>
                <w:szCs w:val="16"/>
              </w:rPr>
            </w:pPr>
            <w:r w:rsidRPr="00027B3E">
              <w:rPr>
                <w:b w:val="0"/>
                <w:sz w:val="16"/>
                <w:szCs w:val="16"/>
              </w:rPr>
              <w:t>2</w:t>
            </w:r>
          </w:p>
          <w:p w:rsidR="00254BAB" w:rsidRPr="00027B3E" w:rsidRDefault="00254BAB" w:rsidP="0070382D">
            <w:pPr>
              <w:rPr>
                <w:b w:val="0"/>
                <w:sz w:val="16"/>
                <w:szCs w:val="16"/>
              </w:rPr>
            </w:pPr>
            <w:r w:rsidRPr="00027B3E">
              <w:rPr>
                <w:b w:val="0"/>
                <w:sz w:val="16"/>
                <w:szCs w:val="16"/>
              </w:rPr>
              <w:t>4</w:t>
            </w:r>
          </w:p>
          <w:p w:rsidR="00254BAB" w:rsidRPr="00027B3E" w:rsidRDefault="00254BAB" w:rsidP="0070382D">
            <w:pPr>
              <w:rPr>
                <w:b w:val="0"/>
                <w:sz w:val="16"/>
                <w:szCs w:val="16"/>
              </w:rPr>
            </w:pPr>
            <w:r w:rsidRPr="00027B3E">
              <w:rPr>
                <w:b w:val="0"/>
                <w:sz w:val="16"/>
                <w:szCs w:val="16"/>
              </w:rPr>
              <w:t>8</w:t>
            </w:r>
          </w:p>
          <w:p w:rsidR="00254BAB" w:rsidRPr="00027B3E" w:rsidRDefault="00254BAB" w:rsidP="0070382D">
            <w:pPr>
              <w:rPr>
                <w:b w:val="0"/>
                <w:sz w:val="16"/>
                <w:szCs w:val="16"/>
              </w:rPr>
            </w:pPr>
            <w:r w:rsidRPr="00027B3E">
              <w:rPr>
                <w:b w:val="0"/>
                <w:sz w:val="16"/>
                <w:szCs w:val="16"/>
              </w:rPr>
              <w:t>16</w:t>
            </w:r>
          </w:p>
          <w:p w:rsidR="00254BAB" w:rsidRPr="00027B3E" w:rsidRDefault="00254BAB" w:rsidP="0070382D">
            <w:pPr>
              <w:rPr>
                <w:b w:val="0"/>
                <w:sz w:val="16"/>
                <w:szCs w:val="16"/>
              </w:rPr>
            </w:pPr>
            <w:r w:rsidRPr="00027B3E">
              <w:rPr>
                <w:b w:val="0"/>
                <w:sz w:val="16"/>
                <w:szCs w:val="16"/>
              </w:rPr>
              <w:t>32</w:t>
            </w:r>
          </w:p>
          <w:p w:rsidR="00254BAB" w:rsidRPr="00027B3E" w:rsidRDefault="00254BAB" w:rsidP="0070382D">
            <w:pPr>
              <w:rPr>
                <w:b w:val="0"/>
                <w:sz w:val="16"/>
                <w:szCs w:val="16"/>
              </w:rPr>
            </w:pPr>
            <w:r w:rsidRPr="00027B3E">
              <w:rPr>
                <w:b w:val="0"/>
                <w:sz w:val="16"/>
                <w:szCs w:val="16"/>
              </w:rPr>
              <w:t>64</w:t>
            </w:r>
          </w:p>
          <w:p w:rsidR="00254BAB" w:rsidRPr="00027B3E" w:rsidRDefault="00254BAB" w:rsidP="0070382D">
            <w:pPr>
              <w:rPr>
                <w:b w:val="0"/>
                <w:sz w:val="16"/>
                <w:szCs w:val="16"/>
              </w:rPr>
            </w:pPr>
            <w:r w:rsidRPr="00027B3E">
              <w:rPr>
                <w:b w:val="0"/>
                <w:sz w:val="16"/>
                <w:szCs w:val="16"/>
              </w:rPr>
              <w:t>128</w:t>
            </w:r>
          </w:p>
          <w:p w:rsidR="00254BAB" w:rsidRPr="00027B3E" w:rsidRDefault="00254BAB" w:rsidP="0070382D">
            <w:pPr>
              <w:rPr>
                <w:b w:val="0"/>
                <w:sz w:val="16"/>
                <w:szCs w:val="16"/>
              </w:rPr>
            </w:pPr>
            <w:r w:rsidRPr="00027B3E">
              <w:rPr>
                <w:b w:val="0"/>
                <w:sz w:val="16"/>
                <w:szCs w:val="16"/>
              </w:rPr>
              <w:t>256</w:t>
            </w:r>
          </w:p>
          <w:p w:rsidR="00254BAB" w:rsidRPr="00027B3E" w:rsidRDefault="00254BAB" w:rsidP="0070382D">
            <w:pPr>
              <w:rPr>
                <w:b w:val="0"/>
                <w:sz w:val="16"/>
                <w:szCs w:val="16"/>
              </w:rPr>
            </w:pPr>
            <w:r w:rsidRPr="00027B3E">
              <w:rPr>
                <w:b w:val="0"/>
                <w:sz w:val="16"/>
                <w:szCs w:val="16"/>
              </w:rPr>
              <w:t>512</w:t>
            </w:r>
          </w:p>
          <w:p w:rsidR="00254BAB" w:rsidRPr="00027B3E" w:rsidRDefault="00254BAB" w:rsidP="0070382D">
            <w:pPr>
              <w:rPr>
                <w:b w:val="0"/>
                <w:sz w:val="16"/>
                <w:szCs w:val="16"/>
              </w:rPr>
            </w:pPr>
            <w:r w:rsidRPr="00027B3E">
              <w:rPr>
                <w:b w:val="0"/>
                <w:sz w:val="16"/>
                <w:szCs w:val="16"/>
              </w:rPr>
              <w:t>1024</w:t>
            </w:r>
          </w:p>
          <w:p w:rsidR="00254BAB" w:rsidRPr="00027B3E" w:rsidRDefault="00254BAB" w:rsidP="0070382D">
            <w:pPr>
              <w:rPr>
                <w:b w:val="0"/>
                <w:sz w:val="16"/>
                <w:szCs w:val="16"/>
              </w:rPr>
            </w:pPr>
            <w:r w:rsidRPr="00027B3E">
              <w:rPr>
                <w:b w:val="0"/>
                <w:sz w:val="16"/>
                <w:szCs w:val="16"/>
              </w:rPr>
              <w:t>2048</w:t>
            </w:r>
          </w:p>
          <w:p w:rsidR="00254BAB" w:rsidRPr="00027B3E" w:rsidRDefault="00254BAB" w:rsidP="0070382D">
            <w:pPr>
              <w:rPr>
                <w:b w:val="0"/>
                <w:sz w:val="16"/>
                <w:szCs w:val="16"/>
              </w:rPr>
            </w:pPr>
            <w:r w:rsidRPr="00027B3E">
              <w:rPr>
                <w:b w:val="0"/>
                <w:sz w:val="16"/>
                <w:szCs w:val="16"/>
              </w:rPr>
              <w:t>4096</w:t>
            </w:r>
          </w:p>
          <w:p w:rsidR="00254BAB" w:rsidRPr="00027B3E" w:rsidRDefault="00254BAB" w:rsidP="0070382D">
            <w:pPr>
              <w:rPr>
                <w:b w:val="0"/>
                <w:sz w:val="16"/>
                <w:szCs w:val="16"/>
              </w:rPr>
            </w:pPr>
            <w:r w:rsidRPr="00027B3E">
              <w:rPr>
                <w:b w:val="0"/>
                <w:sz w:val="16"/>
                <w:szCs w:val="16"/>
              </w:rPr>
              <w:t>8192</w:t>
            </w:r>
          </w:p>
          <w:p w:rsidR="00254BAB" w:rsidRPr="00027B3E" w:rsidRDefault="00254BAB" w:rsidP="0070382D">
            <w:pPr>
              <w:rPr>
                <w:b w:val="0"/>
                <w:sz w:val="16"/>
                <w:szCs w:val="16"/>
              </w:rPr>
            </w:pPr>
            <w:r w:rsidRPr="00027B3E">
              <w:rPr>
                <w:b w:val="0"/>
                <w:sz w:val="16"/>
                <w:szCs w:val="16"/>
              </w:rPr>
              <w:t>16384</w:t>
            </w:r>
          </w:p>
          <w:p w:rsidR="00254BAB" w:rsidRPr="00027B3E" w:rsidRDefault="00254BAB" w:rsidP="0070382D">
            <w:pPr>
              <w:rPr>
                <w:b w:val="0"/>
                <w:sz w:val="16"/>
                <w:szCs w:val="16"/>
              </w:rPr>
            </w:pPr>
            <w:r w:rsidRPr="00027B3E">
              <w:rPr>
                <w:b w:val="0"/>
                <w:sz w:val="16"/>
                <w:szCs w:val="16"/>
              </w:rPr>
              <w:t>32768</w:t>
            </w:r>
          </w:p>
          <w:p w:rsidR="00254BAB" w:rsidRPr="00027B3E" w:rsidRDefault="00254BAB" w:rsidP="0070382D">
            <w:pPr>
              <w:rPr>
                <w:b w:val="0"/>
                <w:sz w:val="16"/>
                <w:szCs w:val="16"/>
              </w:rPr>
            </w:pPr>
            <w:r w:rsidRPr="00027B3E">
              <w:rPr>
                <w:b w:val="0"/>
                <w:sz w:val="16"/>
                <w:szCs w:val="16"/>
              </w:rPr>
              <w:t>65536</w:t>
            </w:r>
          </w:p>
          <w:p w:rsidR="00254BAB" w:rsidRPr="00027B3E" w:rsidRDefault="00254BAB" w:rsidP="0070382D">
            <w:pPr>
              <w:rPr>
                <w:b w:val="0"/>
                <w:sz w:val="16"/>
                <w:szCs w:val="16"/>
              </w:rPr>
            </w:pPr>
            <w:r w:rsidRPr="00027B3E">
              <w:rPr>
                <w:b w:val="0"/>
                <w:sz w:val="16"/>
                <w:szCs w:val="16"/>
              </w:rPr>
              <w:t>131072</w:t>
            </w:r>
          </w:p>
          <w:p w:rsidR="00254BAB" w:rsidRPr="00027B3E" w:rsidRDefault="00254BAB" w:rsidP="0070382D">
            <w:pPr>
              <w:rPr>
                <w:b w:val="0"/>
                <w:sz w:val="16"/>
                <w:szCs w:val="16"/>
              </w:rPr>
            </w:pPr>
            <w:r w:rsidRPr="00027B3E">
              <w:rPr>
                <w:b w:val="0"/>
                <w:sz w:val="16"/>
                <w:szCs w:val="16"/>
              </w:rPr>
              <w:t>262144</w:t>
            </w:r>
          </w:p>
          <w:p w:rsidR="00254BAB" w:rsidRPr="00027B3E" w:rsidRDefault="00254BAB" w:rsidP="0070382D">
            <w:pPr>
              <w:rPr>
                <w:b w:val="0"/>
                <w:sz w:val="16"/>
                <w:szCs w:val="16"/>
              </w:rPr>
            </w:pPr>
            <w:r w:rsidRPr="00027B3E">
              <w:rPr>
                <w:b w:val="0"/>
                <w:sz w:val="16"/>
                <w:szCs w:val="16"/>
              </w:rPr>
              <w:t>524288</w:t>
            </w:r>
          </w:p>
          <w:p w:rsidR="00254BAB" w:rsidRPr="00027B3E" w:rsidRDefault="00254BAB" w:rsidP="0070382D">
            <w:pPr>
              <w:rPr>
                <w:b w:val="0"/>
                <w:sz w:val="16"/>
                <w:szCs w:val="16"/>
              </w:rPr>
            </w:pPr>
            <w:r w:rsidRPr="00027B3E">
              <w:rPr>
                <w:b w:val="0"/>
                <w:sz w:val="16"/>
                <w:szCs w:val="16"/>
              </w:rPr>
              <w:t>1048576</w:t>
            </w:r>
          </w:p>
          <w:p w:rsidR="00254BAB" w:rsidRPr="00027B3E" w:rsidRDefault="00254BAB" w:rsidP="0070382D">
            <w:pPr>
              <w:rPr>
                <w:b w:val="0"/>
                <w:sz w:val="16"/>
                <w:szCs w:val="16"/>
              </w:rPr>
            </w:pPr>
            <w:r w:rsidRPr="00027B3E">
              <w:rPr>
                <w:b w:val="0"/>
                <w:sz w:val="16"/>
                <w:szCs w:val="16"/>
              </w:rPr>
              <w:t>2097152</w:t>
            </w:r>
          </w:p>
          <w:p w:rsidR="00254BAB" w:rsidRPr="00027B3E" w:rsidRDefault="00254BAB" w:rsidP="0070382D">
            <w:pPr>
              <w:rPr>
                <w:b w:val="0"/>
                <w:sz w:val="16"/>
                <w:szCs w:val="16"/>
              </w:rPr>
            </w:pPr>
            <w:r w:rsidRPr="00027B3E">
              <w:rPr>
                <w:b w:val="0"/>
                <w:sz w:val="16"/>
                <w:szCs w:val="16"/>
              </w:rPr>
              <w:t>4194304</w:t>
            </w:r>
          </w:p>
          <w:p w:rsidR="00254BAB" w:rsidRPr="00027B3E" w:rsidRDefault="00254BAB" w:rsidP="0070382D">
            <w:pPr>
              <w:rPr>
                <w:b w:val="0"/>
                <w:sz w:val="16"/>
                <w:szCs w:val="16"/>
              </w:rPr>
            </w:pPr>
            <w:r w:rsidRPr="00027B3E">
              <w:rPr>
                <w:b w:val="0"/>
                <w:sz w:val="16"/>
                <w:szCs w:val="16"/>
              </w:rPr>
              <w:t>8388608</w:t>
            </w:r>
          </w:p>
          <w:p w:rsidR="00254BAB" w:rsidRPr="00027B3E" w:rsidRDefault="00254BAB" w:rsidP="0070382D">
            <w:pPr>
              <w:rPr>
                <w:b w:val="0"/>
                <w:sz w:val="16"/>
                <w:szCs w:val="16"/>
              </w:rPr>
            </w:pPr>
            <w:r w:rsidRPr="00027B3E">
              <w:rPr>
                <w:b w:val="0"/>
                <w:sz w:val="16"/>
                <w:szCs w:val="16"/>
              </w:rPr>
              <w:t>16777216</w:t>
            </w:r>
          </w:p>
          <w:p w:rsidR="00254BAB" w:rsidRPr="00027B3E" w:rsidRDefault="00254BAB" w:rsidP="0070382D">
            <w:pPr>
              <w:rPr>
                <w:b w:val="0"/>
                <w:sz w:val="16"/>
                <w:szCs w:val="16"/>
              </w:rPr>
            </w:pPr>
            <w:r w:rsidRPr="00027B3E">
              <w:rPr>
                <w:b w:val="0"/>
                <w:sz w:val="16"/>
                <w:szCs w:val="16"/>
              </w:rPr>
              <w:t>33554432</w:t>
            </w:r>
          </w:p>
          <w:p w:rsidR="00254BAB" w:rsidRPr="00027B3E" w:rsidRDefault="00254BAB" w:rsidP="0070382D">
            <w:pPr>
              <w:rPr>
                <w:b w:val="0"/>
                <w:sz w:val="16"/>
                <w:szCs w:val="16"/>
              </w:rPr>
            </w:pPr>
            <w:r w:rsidRPr="00027B3E">
              <w:rPr>
                <w:b w:val="0"/>
                <w:sz w:val="16"/>
                <w:szCs w:val="16"/>
              </w:rPr>
              <w:t>67108864</w:t>
            </w:r>
          </w:p>
          <w:p w:rsidR="00254BAB" w:rsidRPr="00027B3E" w:rsidRDefault="00254BAB" w:rsidP="0070382D">
            <w:pPr>
              <w:rPr>
                <w:b w:val="0"/>
                <w:sz w:val="16"/>
                <w:szCs w:val="16"/>
              </w:rPr>
            </w:pPr>
            <w:r w:rsidRPr="00027B3E">
              <w:rPr>
                <w:b w:val="0"/>
                <w:sz w:val="16"/>
                <w:szCs w:val="16"/>
              </w:rPr>
              <w:t>134217728</w:t>
            </w:r>
          </w:p>
          <w:p w:rsidR="00254BAB" w:rsidRPr="00027B3E" w:rsidRDefault="00254BAB" w:rsidP="0070382D">
            <w:pPr>
              <w:rPr>
                <w:b w:val="0"/>
                <w:sz w:val="16"/>
                <w:szCs w:val="16"/>
              </w:rPr>
            </w:pPr>
            <w:r w:rsidRPr="00027B3E">
              <w:rPr>
                <w:b w:val="0"/>
                <w:sz w:val="16"/>
                <w:szCs w:val="16"/>
              </w:rPr>
              <w:t>268435456</w:t>
            </w:r>
          </w:p>
          <w:p w:rsidR="00254BAB" w:rsidRPr="00027B3E" w:rsidRDefault="00254BAB" w:rsidP="0070382D">
            <w:pPr>
              <w:rPr>
                <w:b w:val="0"/>
                <w:sz w:val="16"/>
                <w:szCs w:val="16"/>
              </w:rPr>
            </w:pPr>
            <w:r w:rsidRPr="00027B3E">
              <w:rPr>
                <w:b w:val="0"/>
                <w:sz w:val="16"/>
                <w:szCs w:val="16"/>
              </w:rPr>
              <w:t>536870912</w:t>
            </w:r>
          </w:p>
          <w:p w:rsidR="00254BAB" w:rsidRPr="00027B3E" w:rsidRDefault="00254BAB" w:rsidP="0070382D">
            <w:pPr>
              <w:rPr>
                <w:b w:val="0"/>
                <w:sz w:val="16"/>
                <w:szCs w:val="16"/>
              </w:rPr>
            </w:pPr>
            <w:r w:rsidRPr="00027B3E">
              <w:rPr>
                <w:b w:val="0"/>
                <w:sz w:val="16"/>
                <w:szCs w:val="16"/>
              </w:rPr>
              <w:t>1073741824</w:t>
            </w:r>
          </w:p>
        </w:tc>
        <w:tc>
          <w:tcPr>
            <w:tcW w:w="1559" w:type="dxa"/>
          </w:tcPr>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0 1 0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1 1 0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2 2 1</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4 3 3</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7 6 6</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15 13 12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33 30 26</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60 63 52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249 131 181</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294 288 443</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520 817 1261</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975 1966 2459</w:t>
            </w:r>
          </w:p>
        </w:tc>
        <w:tc>
          <w:tcPr>
            <w:tcW w:w="1560" w:type="dxa"/>
          </w:tcPr>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1 1 1</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3 3 2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8 6 5</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12 12 9</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24 25 19</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85 54 137</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97 135 185</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286 343 618</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428 815 1316</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1006 2093 2600</w:t>
            </w:r>
          </w:p>
        </w:tc>
        <w:tc>
          <w:tcPr>
            <w:tcW w:w="1417" w:type="dxa"/>
          </w:tcPr>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2 2 1</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3 3 3</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6 7 5</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13 16 24</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26 41 39</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50 46 70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98 149 205</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213 320 585</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375 723 1321</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732 2079 2339</w:t>
            </w:r>
          </w:p>
        </w:tc>
        <w:tc>
          <w:tcPr>
            <w:tcW w:w="1559" w:type="dxa"/>
          </w:tcPr>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3 1 3</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2 1 2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2 1 2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4 3 2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1 0 3</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1 1 2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1 0 3</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2 1 2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2 1 3</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5 2 3</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9 4 5</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19 9 8</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30 17 13</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34 33 23</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86 65 44</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131 138 263</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255 313 495</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526 688 1347</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1097 2033 2666</w:t>
            </w:r>
          </w:p>
        </w:tc>
        <w:tc>
          <w:tcPr>
            <w:tcW w:w="1696" w:type="dxa"/>
          </w:tcPr>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28 9 34</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24 7 27</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20 9 25</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21 6 24</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20 6 13</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18 6 12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18 6 12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18 6 12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18 6 11</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17 5 12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18 6 11</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18 6 11</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18 6 11</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17 5 12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17 6 11</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17 5 11</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18 6 12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18 5 12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18 5 12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18 6 12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18 6 12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19 8 13</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22 10 14</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27 13 17</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35 22 22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53 38 32</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95 71 54</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152 137 106</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299 266 316</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741 637 880</w:t>
            </w:r>
          </w:p>
          <w:p w:rsidR="00254BAB" w:rsidRPr="00027B3E" w:rsidRDefault="00254BAB" w:rsidP="0070382D">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1058 1544 2501</w:t>
            </w:r>
          </w:p>
        </w:tc>
      </w:tr>
    </w:tbl>
    <w:p w:rsidR="004C011C" w:rsidRDefault="004C011C" w:rsidP="004C011C">
      <w:r>
        <w:lastRenderedPageBreak/>
        <w:t xml:space="preserve">Das Testresultat für System 3 (VM) sieht wie folgt aus (Reihenfolge: </w:t>
      </w:r>
      <w:proofErr w:type="spellStart"/>
      <w:r>
        <w:t>FastStreamCopy</w:t>
      </w:r>
      <w:proofErr w:type="spellEnd"/>
      <w:r>
        <w:t xml:space="preserve">, </w:t>
      </w:r>
      <w:proofErr w:type="spellStart"/>
      <w:r>
        <w:t>CopyFile</w:t>
      </w:r>
      <w:proofErr w:type="spellEnd"/>
      <w:r>
        <w:t xml:space="preserve">, </w:t>
      </w:r>
      <w:proofErr w:type="spellStart"/>
      <w:r>
        <w:t>FastCopyFile</w:t>
      </w:r>
      <w:proofErr w:type="spellEnd"/>
      <w:r>
        <w:t>):</w:t>
      </w:r>
    </w:p>
    <w:tbl>
      <w:tblPr>
        <w:tblStyle w:val="GridTable4-Accent1"/>
        <w:tblW w:w="0" w:type="auto"/>
        <w:tblLook w:val="04A0" w:firstRow="1" w:lastRow="0" w:firstColumn="1" w:lastColumn="0" w:noHBand="0" w:noVBand="1"/>
      </w:tblPr>
      <w:tblGrid>
        <w:gridCol w:w="1271"/>
        <w:gridCol w:w="1559"/>
        <w:gridCol w:w="1418"/>
        <w:gridCol w:w="1417"/>
        <w:gridCol w:w="1560"/>
        <w:gridCol w:w="1837"/>
      </w:tblGrid>
      <w:tr w:rsidR="00254BAB" w:rsidTr="00703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54BAB" w:rsidRPr="00254BAB" w:rsidRDefault="00254BAB" w:rsidP="0070382D">
            <w:proofErr w:type="spellStart"/>
            <w:r w:rsidRPr="00254BAB">
              <w:t>Filesize</w:t>
            </w:r>
            <w:proofErr w:type="spellEnd"/>
          </w:p>
        </w:tc>
        <w:tc>
          <w:tcPr>
            <w:tcW w:w="1559" w:type="dxa"/>
          </w:tcPr>
          <w:p w:rsidR="00254BAB" w:rsidRPr="00254BAB" w:rsidRDefault="00254BAB" w:rsidP="0070382D">
            <w:pPr>
              <w:cnfStyle w:val="100000000000" w:firstRow="1" w:lastRow="0" w:firstColumn="0" w:lastColumn="0" w:oddVBand="0" w:evenVBand="0" w:oddHBand="0" w:evenHBand="0" w:firstRowFirstColumn="0" w:firstRowLastColumn="0" w:lastRowFirstColumn="0" w:lastRowLastColumn="0"/>
            </w:pPr>
            <w:r w:rsidRPr="00254BAB">
              <w:t>8 KB</w:t>
            </w:r>
          </w:p>
        </w:tc>
        <w:tc>
          <w:tcPr>
            <w:tcW w:w="1418" w:type="dxa"/>
          </w:tcPr>
          <w:p w:rsidR="00254BAB" w:rsidRPr="00254BAB" w:rsidRDefault="00254BAB" w:rsidP="0070382D">
            <w:pPr>
              <w:cnfStyle w:val="100000000000" w:firstRow="1" w:lastRow="0" w:firstColumn="0" w:lastColumn="0" w:oddVBand="0" w:evenVBand="0" w:oddHBand="0" w:evenHBand="0" w:firstRowFirstColumn="0" w:firstRowLastColumn="0" w:lastRowFirstColumn="0" w:lastRowLastColumn="0"/>
            </w:pPr>
            <w:r w:rsidRPr="00254BAB">
              <w:t>0.5 MB</w:t>
            </w:r>
          </w:p>
        </w:tc>
        <w:tc>
          <w:tcPr>
            <w:tcW w:w="1417" w:type="dxa"/>
          </w:tcPr>
          <w:p w:rsidR="00254BAB" w:rsidRPr="00254BAB" w:rsidRDefault="00254BAB" w:rsidP="0070382D">
            <w:pPr>
              <w:cnfStyle w:val="100000000000" w:firstRow="1" w:lastRow="0" w:firstColumn="0" w:lastColumn="0" w:oddVBand="0" w:evenVBand="0" w:oddHBand="0" w:evenHBand="0" w:firstRowFirstColumn="0" w:firstRowLastColumn="0" w:lastRowFirstColumn="0" w:lastRowLastColumn="0"/>
            </w:pPr>
            <w:r w:rsidRPr="00254BAB">
              <w:t>1 MB</w:t>
            </w:r>
          </w:p>
        </w:tc>
        <w:tc>
          <w:tcPr>
            <w:tcW w:w="1560" w:type="dxa"/>
          </w:tcPr>
          <w:p w:rsidR="00254BAB" w:rsidRPr="00254BAB" w:rsidRDefault="00254BAB" w:rsidP="0070382D">
            <w:pPr>
              <w:cnfStyle w:val="100000000000" w:firstRow="1" w:lastRow="0" w:firstColumn="0" w:lastColumn="0" w:oddVBand="0" w:evenVBand="0" w:oddHBand="0" w:evenHBand="0" w:firstRowFirstColumn="0" w:firstRowLastColumn="0" w:lastRowFirstColumn="0" w:lastRowLastColumn="0"/>
            </w:pPr>
            <w:r w:rsidRPr="00254BAB">
              <w:t>10 MB</w:t>
            </w:r>
          </w:p>
        </w:tc>
        <w:tc>
          <w:tcPr>
            <w:tcW w:w="1837" w:type="dxa"/>
          </w:tcPr>
          <w:p w:rsidR="00254BAB" w:rsidRPr="00254BAB" w:rsidRDefault="00254BAB" w:rsidP="0070382D">
            <w:pPr>
              <w:cnfStyle w:val="100000000000" w:firstRow="1" w:lastRow="0" w:firstColumn="0" w:lastColumn="0" w:oddVBand="0" w:evenVBand="0" w:oddHBand="0" w:evenHBand="0" w:firstRowFirstColumn="0" w:firstRowLastColumn="0" w:lastRowFirstColumn="0" w:lastRowLastColumn="0"/>
            </w:pPr>
            <w:r w:rsidRPr="00254BAB">
              <w:t>100 MB</w:t>
            </w:r>
          </w:p>
        </w:tc>
      </w:tr>
      <w:tr w:rsidR="00254BAB" w:rsidTr="0070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54BAB" w:rsidRPr="00027B3E" w:rsidRDefault="00254BAB" w:rsidP="0070382D">
            <w:pPr>
              <w:rPr>
                <w:b w:val="0"/>
                <w:sz w:val="16"/>
                <w:szCs w:val="16"/>
              </w:rPr>
            </w:pPr>
            <w:r w:rsidRPr="00027B3E">
              <w:rPr>
                <w:b w:val="0"/>
                <w:sz w:val="16"/>
                <w:szCs w:val="16"/>
              </w:rPr>
              <w:t>1</w:t>
            </w:r>
          </w:p>
          <w:p w:rsidR="00254BAB" w:rsidRPr="00027B3E" w:rsidRDefault="00254BAB" w:rsidP="0070382D">
            <w:pPr>
              <w:rPr>
                <w:b w:val="0"/>
                <w:sz w:val="16"/>
                <w:szCs w:val="16"/>
              </w:rPr>
            </w:pPr>
            <w:r w:rsidRPr="00027B3E">
              <w:rPr>
                <w:b w:val="0"/>
                <w:sz w:val="16"/>
                <w:szCs w:val="16"/>
              </w:rPr>
              <w:t>2</w:t>
            </w:r>
          </w:p>
          <w:p w:rsidR="00254BAB" w:rsidRPr="00027B3E" w:rsidRDefault="00254BAB" w:rsidP="0070382D">
            <w:pPr>
              <w:rPr>
                <w:b w:val="0"/>
                <w:sz w:val="16"/>
                <w:szCs w:val="16"/>
              </w:rPr>
            </w:pPr>
            <w:r w:rsidRPr="00027B3E">
              <w:rPr>
                <w:b w:val="0"/>
                <w:sz w:val="16"/>
                <w:szCs w:val="16"/>
              </w:rPr>
              <w:t>4</w:t>
            </w:r>
          </w:p>
          <w:p w:rsidR="00254BAB" w:rsidRPr="00027B3E" w:rsidRDefault="00254BAB" w:rsidP="0070382D">
            <w:pPr>
              <w:rPr>
                <w:b w:val="0"/>
                <w:sz w:val="16"/>
                <w:szCs w:val="16"/>
              </w:rPr>
            </w:pPr>
            <w:r w:rsidRPr="00027B3E">
              <w:rPr>
                <w:b w:val="0"/>
                <w:sz w:val="16"/>
                <w:szCs w:val="16"/>
              </w:rPr>
              <w:t>8</w:t>
            </w:r>
          </w:p>
          <w:p w:rsidR="00254BAB" w:rsidRPr="00027B3E" w:rsidRDefault="00254BAB" w:rsidP="0070382D">
            <w:pPr>
              <w:rPr>
                <w:b w:val="0"/>
                <w:sz w:val="16"/>
                <w:szCs w:val="16"/>
              </w:rPr>
            </w:pPr>
            <w:r w:rsidRPr="00027B3E">
              <w:rPr>
                <w:b w:val="0"/>
                <w:sz w:val="16"/>
                <w:szCs w:val="16"/>
              </w:rPr>
              <w:t>16</w:t>
            </w:r>
          </w:p>
          <w:p w:rsidR="00254BAB" w:rsidRPr="00027B3E" w:rsidRDefault="00254BAB" w:rsidP="0070382D">
            <w:pPr>
              <w:rPr>
                <w:b w:val="0"/>
                <w:sz w:val="16"/>
                <w:szCs w:val="16"/>
              </w:rPr>
            </w:pPr>
            <w:r w:rsidRPr="00027B3E">
              <w:rPr>
                <w:b w:val="0"/>
                <w:sz w:val="16"/>
                <w:szCs w:val="16"/>
              </w:rPr>
              <w:t>32</w:t>
            </w:r>
          </w:p>
          <w:p w:rsidR="00254BAB" w:rsidRPr="00027B3E" w:rsidRDefault="00254BAB" w:rsidP="0070382D">
            <w:pPr>
              <w:rPr>
                <w:b w:val="0"/>
                <w:sz w:val="16"/>
                <w:szCs w:val="16"/>
              </w:rPr>
            </w:pPr>
            <w:r w:rsidRPr="00027B3E">
              <w:rPr>
                <w:b w:val="0"/>
                <w:sz w:val="16"/>
                <w:szCs w:val="16"/>
              </w:rPr>
              <w:t>64</w:t>
            </w:r>
          </w:p>
          <w:p w:rsidR="00254BAB" w:rsidRPr="00027B3E" w:rsidRDefault="00254BAB" w:rsidP="0070382D">
            <w:pPr>
              <w:rPr>
                <w:b w:val="0"/>
                <w:sz w:val="16"/>
                <w:szCs w:val="16"/>
              </w:rPr>
            </w:pPr>
            <w:r w:rsidRPr="00027B3E">
              <w:rPr>
                <w:b w:val="0"/>
                <w:sz w:val="16"/>
                <w:szCs w:val="16"/>
              </w:rPr>
              <w:t>128</w:t>
            </w:r>
          </w:p>
          <w:p w:rsidR="00254BAB" w:rsidRPr="00027B3E" w:rsidRDefault="00254BAB" w:rsidP="0070382D">
            <w:pPr>
              <w:rPr>
                <w:b w:val="0"/>
                <w:sz w:val="16"/>
                <w:szCs w:val="16"/>
              </w:rPr>
            </w:pPr>
            <w:r w:rsidRPr="00027B3E">
              <w:rPr>
                <w:b w:val="0"/>
                <w:sz w:val="16"/>
                <w:szCs w:val="16"/>
              </w:rPr>
              <w:t>256</w:t>
            </w:r>
          </w:p>
          <w:p w:rsidR="00254BAB" w:rsidRPr="00027B3E" w:rsidRDefault="00254BAB" w:rsidP="0070382D">
            <w:pPr>
              <w:rPr>
                <w:b w:val="0"/>
                <w:sz w:val="16"/>
                <w:szCs w:val="16"/>
              </w:rPr>
            </w:pPr>
            <w:r w:rsidRPr="00027B3E">
              <w:rPr>
                <w:b w:val="0"/>
                <w:sz w:val="16"/>
                <w:szCs w:val="16"/>
              </w:rPr>
              <w:t>512</w:t>
            </w:r>
          </w:p>
          <w:p w:rsidR="00254BAB" w:rsidRPr="00027B3E" w:rsidRDefault="00254BAB" w:rsidP="0070382D">
            <w:pPr>
              <w:rPr>
                <w:b w:val="0"/>
                <w:sz w:val="16"/>
                <w:szCs w:val="16"/>
              </w:rPr>
            </w:pPr>
            <w:r w:rsidRPr="00027B3E">
              <w:rPr>
                <w:b w:val="0"/>
                <w:sz w:val="16"/>
                <w:szCs w:val="16"/>
              </w:rPr>
              <w:t>1024</w:t>
            </w:r>
          </w:p>
          <w:p w:rsidR="00254BAB" w:rsidRPr="00027B3E" w:rsidRDefault="00254BAB" w:rsidP="0070382D">
            <w:pPr>
              <w:rPr>
                <w:b w:val="0"/>
                <w:sz w:val="16"/>
                <w:szCs w:val="16"/>
              </w:rPr>
            </w:pPr>
            <w:r w:rsidRPr="00027B3E">
              <w:rPr>
                <w:b w:val="0"/>
                <w:sz w:val="16"/>
                <w:szCs w:val="16"/>
              </w:rPr>
              <w:t>2048</w:t>
            </w:r>
          </w:p>
          <w:p w:rsidR="00254BAB" w:rsidRPr="00027B3E" w:rsidRDefault="00254BAB" w:rsidP="0070382D">
            <w:pPr>
              <w:rPr>
                <w:b w:val="0"/>
                <w:sz w:val="16"/>
                <w:szCs w:val="16"/>
              </w:rPr>
            </w:pPr>
            <w:r w:rsidRPr="00027B3E">
              <w:rPr>
                <w:b w:val="0"/>
                <w:sz w:val="16"/>
                <w:szCs w:val="16"/>
              </w:rPr>
              <w:t>4096</w:t>
            </w:r>
          </w:p>
          <w:p w:rsidR="00254BAB" w:rsidRPr="00027B3E" w:rsidRDefault="00254BAB" w:rsidP="0070382D">
            <w:pPr>
              <w:rPr>
                <w:b w:val="0"/>
                <w:sz w:val="16"/>
                <w:szCs w:val="16"/>
              </w:rPr>
            </w:pPr>
            <w:r w:rsidRPr="00027B3E">
              <w:rPr>
                <w:b w:val="0"/>
                <w:sz w:val="16"/>
                <w:szCs w:val="16"/>
              </w:rPr>
              <w:t>8192</w:t>
            </w:r>
          </w:p>
          <w:p w:rsidR="00254BAB" w:rsidRPr="00027B3E" w:rsidRDefault="00254BAB" w:rsidP="0070382D">
            <w:pPr>
              <w:rPr>
                <w:b w:val="0"/>
                <w:sz w:val="16"/>
                <w:szCs w:val="16"/>
              </w:rPr>
            </w:pPr>
            <w:r w:rsidRPr="00027B3E">
              <w:rPr>
                <w:b w:val="0"/>
                <w:sz w:val="16"/>
                <w:szCs w:val="16"/>
              </w:rPr>
              <w:t>16384</w:t>
            </w:r>
          </w:p>
          <w:p w:rsidR="00254BAB" w:rsidRPr="00027B3E" w:rsidRDefault="00254BAB" w:rsidP="0070382D">
            <w:pPr>
              <w:rPr>
                <w:b w:val="0"/>
                <w:sz w:val="16"/>
                <w:szCs w:val="16"/>
              </w:rPr>
            </w:pPr>
            <w:r w:rsidRPr="00027B3E">
              <w:rPr>
                <w:b w:val="0"/>
                <w:sz w:val="16"/>
                <w:szCs w:val="16"/>
              </w:rPr>
              <w:t>32768</w:t>
            </w:r>
          </w:p>
          <w:p w:rsidR="00254BAB" w:rsidRPr="00027B3E" w:rsidRDefault="00254BAB" w:rsidP="0070382D">
            <w:pPr>
              <w:rPr>
                <w:b w:val="0"/>
                <w:sz w:val="16"/>
                <w:szCs w:val="16"/>
              </w:rPr>
            </w:pPr>
            <w:r w:rsidRPr="00027B3E">
              <w:rPr>
                <w:b w:val="0"/>
                <w:sz w:val="16"/>
                <w:szCs w:val="16"/>
              </w:rPr>
              <w:t>65536</w:t>
            </w:r>
          </w:p>
          <w:p w:rsidR="00254BAB" w:rsidRPr="00027B3E" w:rsidRDefault="00254BAB" w:rsidP="0070382D">
            <w:pPr>
              <w:rPr>
                <w:b w:val="0"/>
                <w:sz w:val="16"/>
                <w:szCs w:val="16"/>
              </w:rPr>
            </w:pPr>
            <w:r w:rsidRPr="00027B3E">
              <w:rPr>
                <w:b w:val="0"/>
                <w:sz w:val="16"/>
                <w:szCs w:val="16"/>
              </w:rPr>
              <w:t>131072</w:t>
            </w:r>
          </w:p>
          <w:p w:rsidR="00254BAB" w:rsidRPr="00027B3E" w:rsidRDefault="00254BAB" w:rsidP="0070382D">
            <w:pPr>
              <w:rPr>
                <w:b w:val="0"/>
                <w:sz w:val="16"/>
                <w:szCs w:val="16"/>
              </w:rPr>
            </w:pPr>
            <w:r w:rsidRPr="00027B3E">
              <w:rPr>
                <w:b w:val="0"/>
                <w:sz w:val="16"/>
                <w:szCs w:val="16"/>
              </w:rPr>
              <w:t>262144</w:t>
            </w:r>
          </w:p>
          <w:p w:rsidR="00254BAB" w:rsidRPr="00027B3E" w:rsidRDefault="00254BAB" w:rsidP="0070382D">
            <w:pPr>
              <w:rPr>
                <w:b w:val="0"/>
                <w:sz w:val="16"/>
                <w:szCs w:val="16"/>
              </w:rPr>
            </w:pPr>
            <w:r w:rsidRPr="00027B3E">
              <w:rPr>
                <w:b w:val="0"/>
                <w:sz w:val="16"/>
                <w:szCs w:val="16"/>
              </w:rPr>
              <w:t>524288</w:t>
            </w:r>
          </w:p>
          <w:p w:rsidR="00254BAB" w:rsidRPr="00027B3E" w:rsidRDefault="00254BAB" w:rsidP="0070382D">
            <w:pPr>
              <w:rPr>
                <w:b w:val="0"/>
                <w:sz w:val="16"/>
                <w:szCs w:val="16"/>
              </w:rPr>
            </w:pPr>
            <w:r w:rsidRPr="00027B3E">
              <w:rPr>
                <w:b w:val="0"/>
                <w:sz w:val="16"/>
                <w:szCs w:val="16"/>
              </w:rPr>
              <w:t>1048576</w:t>
            </w:r>
          </w:p>
          <w:p w:rsidR="00254BAB" w:rsidRPr="00027B3E" w:rsidRDefault="00254BAB" w:rsidP="0070382D">
            <w:pPr>
              <w:rPr>
                <w:b w:val="0"/>
                <w:sz w:val="16"/>
                <w:szCs w:val="16"/>
              </w:rPr>
            </w:pPr>
            <w:r w:rsidRPr="00027B3E">
              <w:rPr>
                <w:b w:val="0"/>
                <w:sz w:val="16"/>
                <w:szCs w:val="16"/>
              </w:rPr>
              <w:t>2097152</w:t>
            </w:r>
          </w:p>
          <w:p w:rsidR="00254BAB" w:rsidRPr="00027B3E" w:rsidRDefault="00254BAB" w:rsidP="0070382D">
            <w:pPr>
              <w:rPr>
                <w:b w:val="0"/>
                <w:sz w:val="16"/>
                <w:szCs w:val="16"/>
              </w:rPr>
            </w:pPr>
            <w:r w:rsidRPr="00027B3E">
              <w:rPr>
                <w:b w:val="0"/>
                <w:sz w:val="16"/>
                <w:szCs w:val="16"/>
              </w:rPr>
              <w:t>4194304</w:t>
            </w:r>
          </w:p>
          <w:p w:rsidR="00254BAB" w:rsidRPr="00027B3E" w:rsidRDefault="00254BAB" w:rsidP="0070382D">
            <w:pPr>
              <w:rPr>
                <w:b w:val="0"/>
                <w:sz w:val="16"/>
                <w:szCs w:val="16"/>
              </w:rPr>
            </w:pPr>
            <w:r w:rsidRPr="00027B3E">
              <w:rPr>
                <w:b w:val="0"/>
                <w:sz w:val="16"/>
                <w:szCs w:val="16"/>
              </w:rPr>
              <w:t>8388608</w:t>
            </w:r>
          </w:p>
          <w:p w:rsidR="00254BAB" w:rsidRPr="00027B3E" w:rsidRDefault="00254BAB" w:rsidP="0070382D">
            <w:pPr>
              <w:rPr>
                <w:b w:val="0"/>
                <w:sz w:val="16"/>
                <w:szCs w:val="16"/>
              </w:rPr>
            </w:pPr>
            <w:r w:rsidRPr="00027B3E">
              <w:rPr>
                <w:b w:val="0"/>
                <w:sz w:val="16"/>
                <w:szCs w:val="16"/>
              </w:rPr>
              <w:t>16777216</w:t>
            </w:r>
          </w:p>
          <w:p w:rsidR="00254BAB" w:rsidRPr="00027B3E" w:rsidRDefault="00254BAB" w:rsidP="0070382D">
            <w:pPr>
              <w:rPr>
                <w:b w:val="0"/>
                <w:sz w:val="16"/>
                <w:szCs w:val="16"/>
              </w:rPr>
            </w:pPr>
            <w:r w:rsidRPr="00027B3E">
              <w:rPr>
                <w:b w:val="0"/>
                <w:sz w:val="16"/>
                <w:szCs w:val="16"/>
              </w:rPr>
              <w:t>33554432</w:t>
            </w:r>
          </w:p>
          <w:p w:rsidR="00254BAB" w:rsidRPr="00027B3E" w:rsidRDefault="00254BAB" w:rsidP="0070382D">
            <w:pPr>
              <w:rPr>
                <w:b w:val="0"/>
                <w:sz w:val="16"/>
                <w:szCs w:val="16"/>
              </w:rPr>
            </w:pPr>
            <w:r w:rsidRPr="00027B3E">
              <w:rPr>
                <w:b w:val="0"/>
                <w:sz w:val="16"/>
                <w:szCs w:val="16"/>
              </w:rPr>
              <w:t>67108864</w:t>
            </w:r>
          </w:p>
          <w:p w:rsidR="00254BAB" w:rsidRPr="00027B3E" w:rsidRDefault="00254BAB" w:rsidP="0070382D">
            <w:pPr>
              <w:rPr>
                <w:b w:val="0"/>
                <w:sz w:val="16"/>
                <w:szCs w:val="16"/>
              </w:rPr>
            </w:pPr>
            <w:r w:rsidRPr="00027B3E">
              <w:rPr>
                <w:b w:val="0"/>
                <w:sz w:val="16"/>
                <w:szCs w:val="16"/>
              </w:rPr>
              <w:t>134217728</w:t>
            </w:r>
          </w:p>
          <w:p w:rsidR="00254BAB" w:rsidRPr="00027B3E" w:rsidRDefault="00254BAB" w:rsidP="0070382D">
            <w:pPr>
              <w:rPr>
                <w:b w:val="0"/>
                <w:sz w:val="16"/>
                <w:szCs w:val="16"/>
              </w:rPr>
            </w:pPr>
            <w:r w:rsidRPr="00027B3E">
              <w:rPr>
                <w:b w:val="0"/>
                <w:sz w:val="16"/>
                <w:szCs w:val="16"/>
              </w:rPr>
              <w:t>268435456</w:t>
            </w:r>
          </w:p>
          <w:p w:rsidR="00254BAB" w:rsidRPr="00027B3E" w:rsidRDefault="00254BAB" w:rsidP="0070382D">
            <w:pPr>
              <w:rPr>
                <w:b w:val="0"/>
                <w:sz w:val="16"/>
                <w:szCs w:val="16"/>
              </w:rPr>
            </w:pPr>
            <w:r w:rsidRPr="00027B3E">
              <w:rPr>
                <w:b w:val="0"/>
                <w:sz w:val="16"/>
                <w:szCs w:val="16"/>
              </w:rPr>
              <w:t>536870912</w:t>
            </w:r>
          </w:p>
          <w:p w:rsidR="00254BAB" w:rsidRPr="00027B3E" w:rsidRDefault="00254BAB" w:rsidP="0070382D">
            <w:pPr>
              <w:rPr>
                <w:b w:val="0"/>
                <w:sz w:val="16"/>
                <w:szCs w:val="16"/>
              </w:rPr>
            </w:pPr>
            <w:r w:rsidRPr="00027B3E">
              <w:rPr>
                <w:b w:val="0"/>
                <w:sz w:val="16"/>
                <w:szCs w:val="16"/>
              </w:rPr>
              <w:t>1073741824</w:t>
            </w:r>
          </w:p>
        </w:tc>
        <w:tc>
          <w:tcPr>
            <w:tcW w:w="1559" w:type="dxa"/>
          </w:tcPr>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6 0 1</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0 1 0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0 1 0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1 2 1</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1 4 2</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4 8 6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5 13 13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27 16 11</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14 18 33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36 29 28</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41 69 74</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137 270 743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947 773 1593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1608 1689 2867</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3422 4120 6951</w:t>
            </w:r>
          </w:p>
          <w:p w:rsidR="00254BAB"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12963 11587 13091</w:t>
            </w:r>
          </w:p>
        </w:tc>
        <w:tc>
          <w:tcPr>
            <w:tcW w:w="1418" w:type="dxa"/>
          </w:tcPr>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0 0 1</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0 0 2</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1 0 1</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1 1 1</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2 2 2</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5 3 3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10 40 62</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46 61 64</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126 127 125</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230 250 252</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885 306 327</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701 735 1689</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1522 1586 3346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3365 4475 6076</w:t>
            </w:r>
          </w:p>
          <w:p w:rsidR="00254BAB"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9219 15061 18166</w:t>
            </w:r>
          </w:p>
        </w:tc>
        <w:tc>
          <w:tcPr>
            <w:tcW w:w="1417" w:type="dxa"/>
          </w:tcPr>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7 29 0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0 2 0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3 0 4</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4 0 7</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3 0 7</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0 5 0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8 0 7</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3 0 2</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5 2 0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5 0 3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0 2 0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3 2 0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3 0 1</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0 0 0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4 0 3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7 0 3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5 4 4</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9 12 6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19 15 10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14 11 90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169 116 149</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246 248 294</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171 158 746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598 584 1593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1579 1539 3149</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3734 4241 6285</w:t>
            </w:r>
          </w:p>
          <w:p w:rsidR="00254BAB"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8537 10493 13159</w:t>
            </w:r>
          </w:p>
        </w:tc>
        <w:tc>
          <w:tcPr>
            <w:tcW w:w="1560" w:type="dxa"/>
          </w:tcPr>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130 4 8</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23 6 6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22 2 6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17 2 5</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22 2 8</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19 2 5</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22 2 5</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17 2 6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23 2 6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18 2 6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22 2 6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19 2 6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22 2 9</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34 1 13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29 1 10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23 1 8</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34 2 7</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23 2 6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18 2 4</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15 2 4</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26 3 5</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20 1140 9</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36 11 12</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124 26 18</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54 28 22</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286 188 45</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222 136 76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465 293 555</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1815 449 2866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4081 5034 6462</w:t>
            </w:r>
          </w:p>
          <w:p w:rsidR="00254BAB"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10328 11263 13527</w:t>
            </w:r>
          </w:p>
        </w:tc>
        <w:tc>
          <w:tcPr>
            <w:tcW w:w="1837" w:type="dxa"/>
          </w:tcPr>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219 33 50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755 27 45</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177 19 44</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178 19 43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237 18 44</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176 19 43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176 20 43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177 22 44</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241 18 43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179 19 43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175 18 47</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177 18 44</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177 18 43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180 18 43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176 19 43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177 18 43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178 18 42</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273 18 57</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187 18 42</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194 18 43</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194 22 62</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260 21 44</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183 26 48</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200 33 55</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230 50 66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285 83 79</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418 133 116</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596 323 657</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1733 714 2740</w:t>
            </w:r>
          </w:p>
          <w:p w:rsidR="00027B3E"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3970 2164 6586</w:t>
            </w:r>
          </w:p>
          <w:p w:rsidR="00254BAB" w:rsidRPr="00027B3E" w:rsidRDefault="00027B3E" w:rsidP="00027B3E">
            <w:pPr>
              <w:cnfStyle w:val="000000100000" w:firstRow="0" w:lastRow="0" w:firstColumn="0" w:lastColumn="0" w:oddVBand="0" w:evenVBand="0" w:oddHBand="1" w:evenHBand="0" w:firstRowFirstColumn="0" w:firstRowLastColumn="0" w:lastRowFirstColumn="0" w:lastRowLastColumn="0"/>
              <w:rPr>
                <w:sz w:val="16"/>
                <w:szCs w:val="16"/>
              </w:rPr>
            </w:pPr>
            <w:r w:rsidRPr="00027B3E">
              <w:rPr>
                <w:sz w:val="16"/>
                <w:szCs w:val="16"/>
              </w:rPr>
              <w:t>11169 12620 14564</w:t>
            </w:r>
          </w:p>
        </w:tc>
      </w:tr>
    </w:tbl>
    <w:p w:rsidR="00254BAB" w:rsidRDefault="00254BAB" w:rsidP="00254BAB"/>
    <w:p w:rsidR="006E0855" w:rsidRDefault="006E0855" w:rsidP="00151A6A">
      <w:r>
        <w:t>Fazit:</w:t>
      </w:r>
    </w:p>
    <w:p w:rsidR="002F48DD" w:rsidRDefault="002F48DD" w:rsidP="006E0855">
      <w:pPr>
        <w:pStyle w:val="ListParagraph"/>
        <w:numPr>
          <w:ilvl w:val="0"/>
          <w:numId w:val="27"/>
        </w:numPr>
      </w:pPr>
      <w:r>
        <w:t>NIO ist unter System 1 (Windows) mit einem modernen Prozessor (Taktrate 3.6 – 4.0 GHz) von anfangs 2017 ein mehrfaches schneller als IO</w:t>
      </w:r>
      <w:r w:rsidR="007035F2">
        <w:t xml:space="preserve"> </w:t>
      </w:r>
      <w:r w:rsidR="007035F2">
        <w:sym w:font="Wingdings" w:char="F0E0"/>
      </w:r>
      <w:r w:rsidR="007035F2">
        <w:t xml:space="preserve"> CPU Speed </w:t>
      </w:r>
      <w:proofErr w:type="spellStart"/>
      <w:r w:rsidR="007035F2">
        <w:t>rules</w:t>
      </w:r>
      <w:proofErr w:type="spellEnd"/>
      <w:r w:rsidR="007035F2">
        <w:t>?</w:t>
      </w:r>
    </w:p>
    <w:p w:rsidR="008C5310" w:rsidRDefault="008C5310" w:rsidP="008C5310">
      <w:pPr>
        <w:pStyle w:val="ListParagraph"/>
        <w:numPr>
          <w:ilvl w:val="0"/>
          <w:numId w:val="27"/>
        </w:numPr>
      </w:pPr>
      <w:r>
        <w:t>Unter System 2 (Linux) mit einem 5 Jahre alten Prozessor (Taktrate 2.2 – 2.4 GHz) ist dies genau umgekehrt, sprich IO ist mehrheitlich immer schneller als NIO</w:t>
      </w:r>
    </w:p>
    <w:p w:rsidR="008C5310" w:rsidRDefault="008C5310" w:rsidP="00241105">
      <w:pPr>
        <w:pStyle w:val="ListParagraph"/>
        <w:numPr>
          <w:ilvl w:val="1"/>
          <w:numId w:val="27"/>
        </w:numPr>
      </w:pPr>
      <w:r>
        <w:t>Frage: Würde NIO unter Linux schneller als IO sein, wenn ich einen modernen Prozessor verwenden könnte? Wahrscheinlich ja (Ich hatte zu wenig Zeit, dies zu testen)</w:t>
      </w:r>
    </w:p>
    <w:p w:rsidR="00241105" w:rsidRDefault="00241105" w:rsidP="008C5310">
      <w:pPr>
        <w:pStyle w:val="ListParagraph"/>
        <w:numPr>
          <w:ilvl w:val="0"/>
          <w:numId w:val="27"/>
        </w:numPr>
      </w:pPr>
      <w:r>
        <w:t xml:space="preserve">System 3 verfügt über einen noch älteren Prozessor aus dem Jahre 2010 (Immerhin hat er eine Taktrate von 2.53 – 2.8 GHz). </w:t>
      </w:r>
      <w:r w:rsidR="00027B3E">
        <w:t xml:space="preserve">Bei kleineren Datengrössen ist NIO hier je nachdem </w:t>
      </w:r>
      <w:r w:rsidR="00B90515">
        <w:t xml:space="preserve">mal </w:t>
      </w:r>
      <w:r w:rsidR="00027B3E">
        <w:t>noch schneller als IO, bei grösseren Dateien aber immer langsamer (Immerhin nicht um so einen grossen Faktor wie bei System 2).</w:t>
      </w:r>
    </w:p>
    <w:p w:rsidR="00027B3E" w:rsidRDefault="00027B3E" w:rsidP="00027B3E">
      <w:pPr>
        <w:pStyle w:val="ListParagraph"/>
        <w:numPr>
          <w:ilvl w:val="1"/>
          <w:numId w:val="27"/>
        </w:numPr>
      </w:pPr>
      <w:r>
        <w:t xml:space="preserve">Disclaimer: Da System 3 eine virtualisierte VM ist, können keine Quality </w:t>
      </w:r>
      <w:proofErr w:type="spellStart"/>
      <w:r>
        <w:t>of</w:t>
      </w:r>
      <w:proofErr w:type="spellEnd"/>
      <w:r>
        <w:t xml:space="preserve"> Services gewährt werden. Das Resultat ist dementsprechend nicht sehr aussagekräftig</w:t>
      </w:r>
    </w:p>
    <w:p w:rsidR="00027B3E" w:rsidRDefault="00027B3E" w:rsidP="00027B3E">
      <w:pPr>
        <w:pStyle w:val="ListParagraph"/>
        <w:numPr>
          <w:ilvl w:val="0"/>
          <w:numId w:val="27"/>
        </w:numPr>
      </w:pPr>
      <w:r>
        <w:t xml:space="preserve">Am </w:t>
      </w:r>
      <w:r w:rsidR="007035F2">
        <w:t>besten</w:t>
      </w:r>
      <w:r>
        <w:t xml:space="preserve"> bewähren sich </w:t>
      </w:r>
      <w:proofErr w:type="spellStart"/>
      <w:r>
        <w:t>Buffergrössen</w:t>
      </w:r>
      <w:proofErr w:type="spellEnd"/>
      <w:r>
        <w:t xml:space="preserve"> im Bereich von 0.5 MB bis 1.0 MB. Zu kleine </w:t>
      </w:r>
      <w:proofErr w:type="spellStart"/>
      <w:r>
        <w:t>Buffergrössen</w:t>
      </w:r>
      <w:proofErr w:type="spellEnd"/>
      <w:r>
        <w:t xml:space="preserve"> generieren zu viele </w:t>
      </w:r>
      <w:proofErr w:type="spellStart"/>
      <w:r>
        <w:t>Contextswitches</w:t>
      </w:r>
      <w:proofErr w:type="spellEnd"/>
      <w:r w:rsidR="007035F2">
        <w:t>, grosse sind zu langsam</w:t>
      </w:r>
    </w:p>
    <w:p w:rsidR="00027B3E" w:rsidRDefault="00027B3E" w:rsidP="00027B3E">
      <w:pPr>
        <w:pStyle w:val="ListParagraph"/>
        <w:numPr>
          <w:ilvl w:val="1"/>
          <w:numId w:val="27"/>
        </w:numPr>
      </w:pPr>
      <w:r>
        <w:t>Frage: Warum sind grosse Buffer so langsam? Durch das «Konzentrieren» auf Lesen oder Schreiben (und dem nicht immer ewigen hin und herspringen</w:t>
      </w:r>
      <w:r w:rsidR="007035F2">
        <w:t>)</w:t>
      </w:r>
      <w:r>
        <w:t>, sollte dies doch schneller sein?</w:t>
      </w:r>
    </w:p>
    <w:p w:rsidR="00B90515" w:rsidRDefault="00027B3E" w:rsidP="00B90515">
      <w:pPr>
        <w:pStyle w:val="ListParagraph"/>
        <w:numPr>
          <w:ilvl w:val="1"/>
          <w:numId w:val="27"/>
        </w:numPr>
      </w:pPr>
      <w:r>
        <w:t xml:space="preserve">Mutmassung: Je nachdem ist diese Annahme richtig, doch braucht das Allozieren von 100 MB Speicher am Anfang einfach zu lange, um diesen Vorteil zu sehen </w:t>
      </w:r>
      <w:r>
        <w:sym w:font="Wingdings" w:char="F0E0"/>
      </w:r>
      <w:r>
        <w:t xml:space="preserve"> </w:t>
      </w:r>
      <w:proofErr w:type="spellStart"/>
      <w:r>
        <w:t>Testset</w:t>
      </w:r>
      <w:proofErr w:type="spellEnd"/>
      <w:r>
        <w:t xml:space="preserve"> mit 5 GB oder 10 GB </w:t>
      </w:r>
      <w:r w:rsidR="007035F2">
        <w:t xml:space="preserve">einführen, um dies </w:t>
      </w:r>
      <w:r w:rsidR="0067475B">
        <w:t>zu testen</w:t>
      </w:r>
    </w:p>
    <w:p w:rsidR="00B90515" w:rsidRDefault="00B90515">
      <w:pPr>
        <w:jc w:val="left"/>
      </w:pPr>
      <w:r>
        <w:br w:type="page"/>
      </w:r>
    </w:p>
    <w:p w:rsidR="00B90515" w:rsidRDefault="00B90515" w:rsidP="00B90515">
      <w:r>
        <w:lastRenderedPageBreak/>
        <w:t>Abschliessende Empfehlung für einen Algorithmus:</w:t>
      </w:r>
    </w:p>
    <w:p w:rsidR="00B90515" w:rsidRDefault="00B90515" w:rsidP="00B90515">
      <w:pPr>
        <w:pStyle w:val="ListParagraph"/>
        <w:numPr>
          <w:ilvl w:val="0"/>
          <w:numId w:val="28"/>
        </w:numPr>
      </w:pPr>
      <w:r>
        <w:t>Liegt ein moderner Prozessor mit einer hohen Taktrate vor, sollte NIO verwendet werden</w:t>
      </w:r>
    </w:p>
    <w:p w:rsidR="00B90515" w:rsidRDefault="00B90515" w:rsidP="00B90515">
      <w:pPr>
        <w:pStyle w:val="ListParagraph"/>
        <w:numPr>
          <w:ilvl w:val="1"/>
          <w:numId w:val="28"/>
        </w:numPr>
      </w:pPr>
      <w:r>
        <w:t xml:space="preserve">Bei der richtigen Wahl einer guten </w:t>
      </w:r>
      <w:proofErr w:type="spellStart"/>
      <w:r>
        <w:t>Buffergrösse</w:t>
      </w:r>
      <w:proofErr w:type="spellEnd"/>
      <w:r>
        <w:t xml:space="preserve"> (0.5 MB – 1.0 MB) ist NIO für alle Dateigrössen immer um den Faktor 2 -3 schneller als IO. Die Dateigrösse spielt also keine Rolle (Wir lassen Minidateien mal aussen vor, da wir in Milli- und nicht Nanosekunden messen)</w:t>
      </w:r>
    </w:p>
    <w:p w:rsidR="00B90515" w:rsidRDefault="00B90515" w:rsidP="00B90515">
      <w:pPr>
        <w:pStyle w:val="ListParagraph"/>
        <w:numPr>
          <w:ilvl w:val="0"/>
          <w:numId w:val="28"/>
        </w:numPr>
      </w:pPr>
      <w:r>
        <w:t>Liegt ein älterer Prozessor vor oder wird virtualisiert, sollte IO verwendet werden</w:t>
      </w:r>
    </w:p>
    <w:p w:rsidR="00C2133D" w:rsidRDefault="00C2133D" w:rsidP="00C2133D">
      <w:pPr>
        <w:pStyle w:val="Heading2"/>
      </w:pPr>
      <w:r>
        <w:t>Aufgabe 6</w:t>
      </w:r>
    </w:p>
    <w:p w:rsidR="00B90515" w:rsidRDefault="00B90515" w:rsidP="00B90515">
      <w:r>
        <w:t>Nach dem Resultat</w:t>
      </w:r>
      <w:r w:rsidR="00446E7B">
        <w:t xml:space="preserve"> von Aufgabe 7 muss man aufpassen, den Use Case nicht miteinander zu verwechseln: Sequentiell Dateien herumkopieren vs. Komplexe SMTP Anfragen mit viel State verarbeiten.</w:t>
      </w:r>
    </w:p>
    <w:p w:rsidR="00F777B2" w:rsidRDefault="00F777B2" w:rsidP="00B90515">
      <w:r>
        <w:t>Folgende Punkte sind interessant:</w:t>
      </w:r>
    </w:p>
    <w:p w:rsidR="00C75D0A" w:rsidRDefault="00F777B2" w:rsidP="00F777B2">
      <w:pPr>
        <w:pStyle w:val="ListParagraph"/>
        <w:numPr>
          <w:ilvl w:val="0"/>
          <w:numId w:val="29"/>
        </w:numPr>
      </w:pPr>
      <w:r>
        <w:t>Folie 10</w:t>
      </w:r>
      <w:r w:rsidR="00446E7B" w:rsidRPr="00C75D0A">
        <w:t xml:space="preserve">: </w:t>
      </w:r>
      <w:proofErr w:type="spellStart"/>
      <w:r w:rsidR="00446E7B" w:rsidRPr="00C75D0A">
        <w:t>Somewhere</w:t>
      </w:r>
      <w:proofErr w:type="spellEnd"/>
      <w:r w:rsidR="00446E7B" w:rsidRPr="00C75D0A">
        <w:t xml:space="preserve"> </w:t>
      </w:r>
      <w:proofErr w:type="spellStart"/>
      <w:r w:rsidR="00446E7B" w:rsidRPr="00C75D0A">
        <w:t>along</w:t>
      </w:r>
      <w:proofErr w:type="spellEnd"/>
      <w:r w:rsidR="00446E7B" w:rsidRPr="00C75D0A">
        <w:t xml:space="preserve"> </w:t>
      </w:r>
      <w:proofErr w:type="spellStart"/>
      <w:r w:rsidR="00446E7B" w:rsidRPr="00C75D0A">
        <w:t>the</w:t>
      </w:r>
      <w:proofErr w:type="spellEnd"/>
      <w:r w:rsidR="00446E7B" w:rsidRPr="00C75D0A">
        <w:t xml:space="preserve"> </w:t>
      </w:r>
      <w:proofErr w:type="spellStart"/>
      <w:r w:rsidR="00446E7B" w:rsidRPr="00C75D0A">
        <w:t>line</w:t>
      </w:r>
      <w:proofErr w:type="spellEnd"/>
      <w:r w:rsidR="00446E7B" w:rsidRPr="00C75D0A">
        <w:t xml:space="preserve">, </w:t>
      </w:r>
      <w:proofErr w:type="spellStart"/>
      <w:r w:rsidR="00446E7B" w:rsidRPr="00C75D0A">
        <w:t>someone</w:t>
      </w:r>
      <w:proofErr w:type="spellEnd"/>
      <w:r w:rsidR="00446E7B" w:rsidRPr="00C75D0A">
        <w:t xml:space="preserve"> </w:t>
      </w:r>
      <w:proofErr w:type="spellStart"/>
      <w:r w:rsidR="00446E7B" w:rsidRPr="00C75D0A">
        <w:t>got</w:t>
      </w:r>
      <w:proofErr w:type="spellEnd"/>
      <w:r w:rsidR="00446E7B" w:rsidRPr="00C75D0A">
        <w:t xml:space="preserve"> «</w:t>
      </w:r>
      <w:proofErr w:type="spellStart"/>
      <w:r w:rsidR="00446E7B" w:rsidRPr="00C75D0A">
        <w:t>scalable</w:t>
      </w:r>
      <w:proofErr w:type="spellEnd"/>
      <w:r w:rsidR="00446E7B" w:rsidRPr="00C75D0A">
        <w:t xml:space="preserve">» and «fast» </w:t>
      </w:r>
      <w:proofErr w:type="spellStart"/>
      <w:r w:rsidR="00446E7B" w:rsidRPr="00C75D0A">
        <w:t>mixed</w:t>
      </w:r>
      <w:proofErr w:type="spellEnd"/>
      <w:r w:rsidR="00446E7B" w:rsidRPr="00C75D0A">
        <w:t xml:space="preserve"> </w:t>
      </w:r>
      <w:proofErr w:type="spellStart"/>
      <w:r w:rsidR="00446E7B" w:rsidRPr="00C75D0A">
        <w:t>up</w:t>
      </w:r>
      <w:proofErr w:type="spellEnd"/>
      <w:r w:rsidR="00446E7B" w:rsidRPr="00C75D0A">
        <w:t xml:space="preserve"> – and </w:t>
      </w:r>
      <w:proofErr w:type="spellStart"/>
      <w:r w:rsidR="00446E7B" w:rsidRPr="00C75D0A">
        <w:t>it</w:t>
      </w:r>
      <w:proofErr w:type="spellEnd"/>
      <w:r w:rsidR="00446E7B" w:rsidRPr="00C75D0A">
        <w:t xml:space="preserve"> stuck</w:t>
      </w:r>
      <w:r w:rsidR="00C75D0A" w:rsidRPr="00C75D0A">
        <w:t xml:space="preserve"> </w:t>
      </w:r>
      <w:r w:rsidR="00C75D0A" w:rsidRPr="00C75D0A">
        <w:rPr>
          <w:lang w:val="en-US"/>
        </w:rPr>
        <w:sym w:font="Wingdings" w:char="F0E0"/>
      </w:r>
      <w:r w:rsidR="00C75D0A" w:rsidRPr="00C75D0A">
        <w:t xml:space="preserve"> </w:t>
      </w:r>
      <w:r w:rsidR="00C75D0A">
        <w:t xml:space="preserve">Möchte man einen möglichst hohen </w:t>
      </w:r>
      <w:proofErr w:type="spellStart"/>
      <w:r w:rsidR="00C75D0A">
        <w:t>Throughput</w:t>
      </w:r>
      <w:proofErr w:type="spellEnd"/>
      <w:r w:rsidR="00C75D0A">
        <w:t xml:space="preserve"> haben (IO) oder möglichst viele parallele Clients mit verhältnismässig mässig </w:t>
      </w:r>
      <w:proofErr w:type="spellStart"/>
      <w:r w:rsidR="00C75D0A">
        <w:t>Resourcen</w:t>
      </w:r>
      <w:proofErr w:type="spellEnd"/>
      <w:r w:rsidR="00C75D0A">
        <w:t xml:space="preserve"> bedienen können (NIO)</w:t>
      </w:r>
    </w:p>
    <w:p w:rsidR="00C75D0A" w:rsidRDefault="00F777B2" w:rsidP="00F777B2">
      <w:pPr>
        <w:pStyle w:val="ListParagraph"/>
        <w:numPr>
          <w:ilvl w:val="0"/>
          <w:numId w:val="29"/>
        </w:numPr>
      </w:pPr>
      <w:r>
        <w:t>Folie</w:t>
      </w:r>
      <w:r w:rsidR="00C75D0A">
        <w:t>16</w:t>
      </w:r>
      <w:r>
        <w:t>: A</w:t>
      </w:r>
      <w:r w:rsidR="00C75D0A">
        <w:t xml:space="preserve">synchrones NIO </w:t>
      </w:r>
      <w:r>
        <w:t xml:space="preserve">kann </w:t>
      </w:r>
      <w:r w:rsidR="00C75D0A">
        <w:t>nur 75% der originalen IO Leistung erzielen kann. Blockendes (</w:t>
      </w:r>
      <w:r>
        <w:t>!</w:t>
      </w:r>
      <w:r w:rsidR="00C75D0A">
        <w:t>) NIO hingegen erzielt die gleiche Leistung wie blockendes IO</w:t>
      </w:r>
      <w:r>
        <w:t xml:space="preserve"> </w:t>
      </w:r>
      <w:r>
        <w:sym w:font="Wingdings" w:char="F0E0"/>
      </w:r>
      <w:r>
        <w:t xml:space="preserve"> Blockierendes NIO … das hat er nicht wirklich gesagt?!</w:t>
      </w:r>
    </w:p>
    <w:p w:rsidR="00F777B2" w:rsidRDefault="00F777B2" w:rsidP="00F777B2">
      <w:pPr>
        <w:pStyle w:val="ListParagraph"/>
        <w:numPr>
          <w:ilvl w:val="0"/>
          <w:numId w:val="29"/>
        </w:numPr>
      </w:pPr>
      <w:r>
        <w:t xml:space="preserve">Folie 17, 25 und 26: Wahrscheinlich muss das Betreiben eines </w:t>
      </w:r>
      <w:proofErr w:type="spellStart"/>
      <w:r>
        <w:t>Tomcat</w:t>
      </w:r>
      <w:proofErr w:type="spellEnd"/>
      <w:r>
        <w:t xml:space="preserve"> Threadpools mit 200+ Threads vor NPTL in Kernel 2.6 eine echte Qual und Herausforderung gewesen sein</w:t>
      </w:r>
    </w:p>
    <w:p w:rsidR="00F777B2" w:rsidRDefault="00F777B2" w:rsidP="00C77169">
      <w:pPr>
        <w:pStyle w:val="ListParagraph"/>
        <w:numPr>
          <w:ilvl w:val="0"/>
          <w:numId w:val="29"/>
        </w:numPr>
      </w:pPr>
      <w:r>
        <w:t xml:space="preserve">Folie 27: </w:t>
      </w:r>
      <w:proofErr w:type="spellStart"/>
      <w:r>
        <w:t>Context</w:t>
      </w:r>
      <w:proofErr w:type="spellEnd"/>
      <w:r>
        <w:t xml:space="preserve"> </w:t>
      </w:r>
      <w:proofErr w:type="spellStart"/>
      <w:r>
        <w:t>Switching</w:t>
      </w:r>
      <w:proofErr w:type="spellEnd"/>
      <w:r>
        <w:t xml:space="preserve"> ist billig</w:t>
      </w:r>
    </w:p>
    <w:p w:rsidR="00B0348E" w:rsidRDefault="00B0348E" w:rsidP="00B0348E">
      <w:pPr>
        <w:pStyle w:val="ListParagraph"/>
        <w:numPr>
          <w:ilvl w:val="0"/>
          <w:numId w:val="29"/>
        </w:numPr>
      </w:pPr>
      <w:r>
        <w:t xml:space="preserve">Folie 31: </w:t>
      </w:r>
      <w:proofErr w:type="spellStart"/>
      <w:r>
        <w:t>Uncontended</w:t>
      </w:r>
      <w:proofErr w:type="spellEnd"/>
      <w:r>
        <w:t xml:space="preserve"> Synchronisation ist billig, </w:t>
      </w:r>
      <w:proofErr w:type="spellStart"/>
      <w:r>
        <w:t>Contended</w:t>
      </w:r>
      <w:proofErr w:type="spellEnd"/>
      <w:r>
        <w:t xml:space="preserve"> </w:t>
      </w:r>
      <w:proofErr w:type="spellStart"/>
      <w:r>
        <w:t>Syhcronisation</w:t>
      </w:r>
      <w:proofErr w:type="spellEnd"/>
      <w:r>
        <w:t xml:space="preserve"> nicht </w:t>
      </w:r>
      <w:r>
        <w:sym w:font="Wingdings" w:char="F0E0"/>
      </w:r>
      <w:r>
        <w:t xml:space="preserve">Non Blocking State </w:t>
      </w:r>
      <w:proofErr w:type="spellStart"/>
      <w:r>
        <w:t>Structures</w:t>
      </w:r>
      <w:proofErr w:type="spellEnd"/>
      <w:r>
        <w:t xml:space="preserve"> verwenden. Quelle: </w:t>
      </w:r>
      <w:hyperlink r:id="rId12" w:history="1">
        <w:r w:rsidRPr="008A1A0D">
          <w:rPr>
            <w:rStyle w:val="Hyperlink"/>
          </w:rPr>
          <w:t>https://plumbr.io/blog/locked-threads/improving-lock-performance-in-java</w:t>
        </w:r>
      </w:hyperlink>
    </w:p>
    <w:p w:rsidR="00B0348E" w:rsidRDefault="00D72EAC" w:rsidP="00B0348E">
      <w:pPr>
        <w:pStyle w:val="ListParagraph"/>
        <w:numPr>
          <w:ilvl w:val="0"/>
          <w:numId w:val="29"/>
        </w:numPr>
      </w:pPr>
      <w:r>
        <w:t>Folie 56: Connection Time ist enorm wichtig: HTTP vs. SMTP</w:t>
      </w:r>
    </w:p>
    <w:p w:rsidR="003B0927" w:rsidRPr="003B0927" w:rsidRDefault="003B0927" w:rsidP="00B0348E">
      <w:pPr>
        <w:pStyle w:val="ListParagraph"/>
        <w:numPr>
          <w:ilvl w:val="0"/>
          <w:numId w:val="29"/>
        </w:numPr>
        <w:rPr>
          <w:lang w:val="en-US"/>
        </w:rPr>
      </w:pPr>
      <w:proofErr w:type="spellStart"/>
      <w:r w:rsidRPr="003B0927">
        <w:rPr>
          <w:lang w:val="en-US"/>
        </w:rPr>
        <w:t>Folie</w:t>
      </w:r>
      <w:proofErr w:type="spellEnd"/>
      <w:r w:rsidRPr="003B0927">
        <w:rPr>
          <w:lang w:val="en-US"/>
        </w:rPr>
        <w:t xml:space="preserve"> 53: How to write your own String class that doesn’t use that much memory &amp; auto-boxing</w:t>
      </w:r>
    </w:p>
    <w:p w:rsidR="00F777B2" w:rsidRDefault="003B0927" w:rsidP="00C77169">
      <w:pPr>
        <w:pStyle w:val="ListParagraph"/>
        <w:numPr>
          <w:ilvl w:val="0"/>
          <w:numId w:val="29"/>
        </w:numPr>
      </w:pPr>
      <w:r>
        <w:t xml:space="preserve">Folie 62: Man kann viele Threads verwalten &amp; besitzen, wenn viele davon auch schlafen </w:t>
      </w:r>
      <w:r>
        <w:sym w:font="Wingdings" w:char="F0E0"/>
      </w:r>
      <w:r w:rsidR="005D7C75">
        <w:t xml:space="preserve"> Asynchron</w:t>
      </w:r>
      <w:bookmarkStart w:id="0" w:name="_GoBack"/>
      <w:bookmarkEnd w:id="0"/>
      <w:r>
        <w:t>er Dispatcher Thread mit synchronem riesen Thread-Pool</w:t>
      </w:r>
    </w:p>
    <w:p w:rsidR="003B0927" w:rsidRDefault="003B0927" w:rsidP="003B0927">
      <w:r>
        <w:t xml:space="preserve">Vieles davon lässt darauf schliessen, dass </w:t>
      </w:r>
      <w:r w:rsidR="004E449A">
        <w:t>in modernen Systemen die Handhabung von vielen &amp; schlafenden Threads enorm billig ist/geworden ist. Ein grosses Gesamtbild wurde mir aber nicht ersichtlich, warum ich auf den Thread (</w:t>
      </w:r>
      <w:hyperlink r:id="rId13" w:history="1">
        <w:r w:rsidR="004E449A" w:rsidRPr="008A1A0D">
          <w:rPr>
            <w:rStyle w:val="Hyperlink"/>
          </w:rPr>
          <w:t>https://news.ycombinator.com/item?id=1551776</w:t>
        </w:r>
      </w:hyperlink>
      <w:r w:rsidR="004E449A">
        <w:t>) mit folgender Antwort gestossen bin:</w:t>
      </w:r>
    </w:p>
    <w:p w:rsidR="004E449A" w:rsidRPr="004E449A" w:rsidRDefault="004E449A" w:rsidP="004E449A">
      <w:pPr>
        <w:pStyle w:val="ListParagraph"/>
        <w:numPr>
          <w:ilvl w:val="0"/>
          <w:numId w:val="31"/>
        </w:numPr>
        <w:rPr>
          <w:lang w:val="en-US"/>
        </w:rPr>
      </w:pPr>
      <w:r w:rsidRPr="004E449A">
        <w:rPr>
          <w:lang w:val="en-US"/>
        </w:rPr>
        <w:t>With modern operating systems, idle threads are practically free.</w:t>
      </w:r>
      <w:r>
        <w:rPr>
          <w:lang w:val="en-US"/>
        </w:rPr>
        <w:t xml:space="preserve"> </w:t>
      </w:r>
      <w:r w:rsidRPr="004E449A">
        <w:rPr>
          <w:lang w:val="en-US"/>
        </w:rPr>
        <w:sym w:font="Wingdings" w:char="F0E0"/>
      </w:r>
      <w:r>
        <w:rPr>
          <w:lang w:val="en-US"/>
        </w:rPr>
        <w:t xml:space="preserve"> </w:t>
      </w:r>
      <w:proofErr w:type="spellStart"/>
      <w:r>
        <w:rPr>
          <w:lang w:val="en-US"/>
        </w:rPr>
        <w:t>Wie</w:t>
      </w:r>
      <w:proofErr w:type="spellEnd"/>
      <w:r>
        <w:rPr>
          <w:lang w:val="en-US"/>
        </w:rPr>
        <w:t xml:space="preserve"> </w:t>
      </w:r>
      <w:proofErr w:type="spellStart"/>
      <w:r>
        <w:rPr>
          <w:lang w:val="en-US"/>
        </w:rPr>
        <w:t>erwähnt</w:t>
      </w:r>
      <w:proofErr w:type="spellEnd"/>
    </w:p>
    <w:p w:rsidR="004E449A" w:rsidRPr="004E449A" w:rsidRDefault="004E449A" w:rsidP="004E449A">
      <w:pPr>
        <w:pStyle w:val="ListParagraph"/>
        <w:numPr>
          <w:ilvl w:val="0"/>
          <w:numId w:val="31"/>
        </w:numPr>
        <w:rPr>
          <w:lang w:val="en-US"/>
        </w:rPr>
      </w:pPr>
      <w:r w:rsidRPr="004E449A">
        <w:rPr>
          <w:lang w:val="en-US"/>
        </w:rPr>
        <w:t>Managing non-contending threads is extremely inexpensive now.</w:t>
      </w:r>
      <w:r>
        <w:rPr>
          <w:lang w:val="en-US"/>
        </w:rPr>
        <w:t xml:space="preserve"> </w:t>
      </w:r>
      <w:r w:rsidR="00967E51" w:rsidRPr="00967E51">
        <w:rPr>
          <w:lang w:val="en-US"/>
        </w:rPr>
        <w:sym w:font="Wingdings" w:char="F0E0"/>
      </w:r>
      <w:r w:rsidR="00967E51">
        <w:rPr>
          <w:lang w:val="en-US"/>
        </w:rPr>
        <w:t xml:space="preserve"> </w:t>
      </w:r>
      <w:proofErr w:type="spellStart"/>
      <w:r w:rsidR="00967E51">
        <w:rPr>
          <w:lang w:val="en-US"/>
        </w:rPr>
        <w:t>Seit</w:t>
      </w:r>
      <w:proofErr w:type="spellEnd"/>
      <w:r w:rsidR="00967E51">
        <w:rPr>
          <w:lang w:val="en-US"/>
        </w:rPr>
        <w:t xml:space="preserve"> NPTL</w:t>
      </w:r>
    </w:p>
    <w:p w:rsidR="004E449A" w:rsidRDefault="004E449A" w:rsidP="00967E51">
      <w:pPr>
        <w:pStyle w:val="ListParagraph"/>
        <w:numPr>
          <w:ilvl w:val="0"/>
          <w:numId w:val="31"/>
        </w:numPr>
      </w:pPr>
      <w:r w:rsidRPr="00967E51">
        <w:t xml:space="preserve">Multi-core </w:t>
      </w:r>
      <w:proofErr w:type="spellStart"/>
      <w:r w:rsidRPr="00967E51">
        <w:t>systems</w:t>
      </w:r>
      <w:proofErr w:type="spellEnd"/>
      <w:r w:rsidRPr="00967E51">
        <w:t>.</w:t>
      </w:r>
      <w:r w:rsidR="00967E51" w:rsidRPr="00967E51">
        <w:t xml:space="preserve"> </w:t>
      </w:r>
      <w:r w:rsidR="00967E51">
        <w:sym w:font="Wingdings" w:char="F0E0"/>
      </w:r>
      <w:r w:rsidR="00967E51" w:rsidRPr="00967E51">
        <w:t xml:space="preserve"> Man baut heute keine CPU Cores mehr mit mehr als 4 GHz, sprich das parallele Rechnen</w:t>
      </w:r>
      <w:r w:rsidR="00967E51">
        <w:t xml:space="preserve"> gewinnt gegenüber einer hohen T</w:t>
      </w:r>
      <w:r w:rsidR="00967E51" w:rsidRPr="00967E51">
        <w:t xml:space="preserve">aktrate. Witziger Artikel: </w:t>
      </w:r>
      <w:hyperlink r:id="rId14" w:history="1">
        <w:r w:rsidR="00967E51" w:rsidRPr="008A1A0D">
          <w:rPr>
            <w:rStyle w:val="Hyperlink"/>
          </w:rPr>
          <w:t>http://www.pcgameshardware.de/Retrospektive-Thema-214694/News/Irrtuemer-Intels-10-Gigahertz-und-Nvidias-CineFX-PCGH-Retro-18-November-667403/</w:t>
        </w:r>
      </w:hyperlink>
    </w:p>
    <w:p w:rsidR="004E449A" w:rsidRDefault="004E449A" w:rsidP="004E449A">
      <w:pPr>
        <w:pStyle w:val="ListParagraph"/>
        <w:numPr>
          <w:ilvl w:val="0"/>
          <w:numId w:val="31"/>
        </w:numPr>
      </w:pPr>
      <w:r w:rsidRPr="004E449A">
        <w:rPr>
          <w:lang w:val="en-US"/>
        </w:rPr>
        <w:t>Selectors and state-restore used by asynchronous NIO libraries in high-load environments is more expensive than waking up and putting to sleep threads.</w:t>
      </w:r>
      <w:r>
        <w:rPr>
          <w:lang w:val="en-US"/>
        </w:rPr>
        <w:t xml:space="preserve"> </w:t>
      </w:r>
      <w:r w:rsidRPr="004E449A">
        <w:rPr>
          <w:lang w:val="en-US"/>
        </w:rPr>
        <w:sym w:font="Wingdings" w:char="F0E0"/>
      </w:r>
      <w:r>
        <w:rPr>
          <w:lang w:val="en-US"/>
        </w:rPr>
        <w:t xml:space="preserve"> </w:t>
      </w:r>
      <w:r w:rsidRPr="004E449A">
        <w:t>Ergibt auch Sinn und führt dazu, dass sich NIO unter High Load selber killen kann</w:t>
      </w:r>
      <w:r w:rsidR="00967E51">
        <w:t xml:space="preserve">, da es sich selber </w:t>
      </w:r>
      <w:r w:rsidR="00A67802">
        <w:t>retten will, aber nur noch stärk</w:t>
      </w:r>
      <w:r w:rsidR="00967E51">
        <w:t>er belastet</w:t>
      </w:r>
    </w:p>
    <w:p w:rsidR="00A67802" w:rsidRDefault="00A67802">
      <w:pPr>
        <w:jc w:val="left"/>
      </w:pPr>
      <w:r>
        <w:br w:type="page"/>
      </w:r>
    </w:p>
    <w:p w:rsidR="00C2133D" w:rsidRDefault="00FA3DAB" w:rsidP="00FA3DAB">
      <w:pPr>
        <w:pStyle w:val="Heading2"/>
      </w:pPr>
      <w:r>
        <w:lastRenderedPageBreak/>
        <w:t>Verwendete Ressourcen</w:t>
      </w:r>
    </w:p>
    <w:p w:rsidR="006F3B0B" w:rsidRDefault="006C6211" w:rsidP="006F3B0B">
      <w:pPr>
        <w:pStyle w:val="ListParagraph"/>
        <w:numPr>
          <w:ilvl w:val="0"/>
          <w:numId w:val="20"/>
        </w:numPr>
      </w:pPr>
      <w:hyperlink r:id="rId15" w:history="1">
        <w:r w:rsidR="006F3B0B" w:rsidRPr="004F7E62">
          <w:rPr>
            <w:rStyle w:val="Hyperlink"/>
          </w:rPr>
          <w:t>https://docs.oracle.com/javase/10/docs/api/java/nio/ByteBuffer.html</w:t>
        </w:r>
      </w:hyperlink>
    </w:p>
    <w:p w:rsidR="00FA3DAB" w:rsidRDefault="006C6211" w:rsidP="00FA3DAB">
      <w:pPr>
        <w:pStyle w:val="ListParagraph"/>
        <w:numPr>
          <w:ilvl w:val="0"/>
          <w:numId w:val="20"/>
        </w:numPr>
      </w:pPr>
      <w:hyperlink r:id="rId16" w:history="1">
        <w:r w:rsidR="00FA3DAB" w:rsidRPr="004F7E62">
          <w:rPr>
            <w:rStyle w:val="Hyperlink"/>
          </w:rPr>
          <w:t>http://tutorials.jenkov.com/java-nio/scatter-gather.html</w:t>
        </w:r>
      </w:hyperlink>
    </w:p>
    <w:p w:rsidR="00FA3DAB" w:rsidRDefault="006C6211" w:rsidP="00FA3DAB">
      <w:pPr>
        <w:pStyle w:val="ListParagraph"/>
        <w:numPr>
          <w:ilvl w:val="0"/>
          <w:numId w:val="20"/>
        </w:numPr>
      </w:pPr>
      <w:hyperlink r:id="rId17" w:history="1">
        <w:r w:rsidR="00FA3DAB" w:rsidRPr="004F7E62">
          <w:rPr>
            <w:rStyle w:val="Hyperlink"/>
          </w:rPr>
          <w:t>https://examples.javacodegeeks.com/core-java/nio/java-nio-channels-example/</w:t>
        </w:r>
      </w:hyperlink>
    </w:p>
    <w:p w:rsidR="00FA3DAB" w:rsidRDefault="006C6211" w:rsidP="00D1698E">
      <w:pPr>
        <w:pStyle w:val="ListParagraph"/>
        <w:numPr>
          <w:ilvl w:val="0"/>
          <w:numId w:val="20"/>
        </w:numPr>
      </w:pPr>
      <w:hyperlink r:id="rId18" w:history="1">
        <w:r w:rsidR="00D1698E" w:rsidRPr="004F7E62">
          <w:rPr>
            <w:rStyle w:val="Hyperlink"/>
          </w:rPr>
          <w:t>https://www.javamex.com/tutorials/io/nio_buffer_direct.shtml</w:t>
        </w:r>
      </w:hyperlink>
    </w:p>
    <w:p w:rsidR="00FA3DAB" w:rsidRPr="00C2133D" w:rsidRDefault="00FA3DAB" w:rsidP="00C2133D"/>
    <w:sectPr w:rsidR="00FA3DAB" w:rsidRPr="00C2133D" w:rsidSect="005F7E2C">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211" w:rsidRDefault="006C6211" w:rsidP="006B5E49">
      <w:pPr>
        <w:spacing w:after="0" w:line="240" w:lineRule="auto"/>
      </w:pPr>
      <w:r>
        <w:separator/>
      </w:r>
    </w:p>
  </w:endnote>
  <w:endnote w:type="continuationSeparator" w:id="0">
    <w:p w:rsidR="006C6211" w:rsidRDefault="006C6211"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67010F" w:rsidRDefault="003037A4">
    <w:pPr>
      <w:pStyle w:val="Footer"/>
    </w:pPr>
    <w:r>
      <w:rPr>
        <w:noProof/>
      </w:rPr>
      <w:fldChar w:fldCharType="begin"/>
    </w:r>
    <w:r w:rsidRPr="0067010F">
      <w:rPr>
        <w:noProof/>
      </w:rPr>
      <w:instrText xml:space="preserve"> FILENAME   \* MERGEFORMAT </w:instrText>
    </w:r>
    <w:r>
      <w:rPr>
        <w:noProof/>
      </w:rPr>
      <w:fldChar w:fldCharType="separate"/>
    </w:r>
    <w:r w:rsidR="00900825">
      <w:rPr>
        <w:noProof/>
      </w:rPr>
      <w:t>13_Uebung_NIO.docx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900825">
      <w:rPr>
        <w:noProof/>
      </w:rPr>
      <w:t>6</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900825">
      <w:rPr>
        <w:noProof/>
      </w:rPr>
      <w:t>7</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211" w:rsidRDefault="006C6211" w:rsidP="006B5E49">
      <w:pPr>
        <w:spacing w:after="0" w:line="240" w:lineRule="auto"/>
      </w:pPr>
      <w:r>
        <w:separator/>
      </w:r>
    </w:p>
  </w:footnote>
  <w:footnote w:type="continuationSeparator" w:id="0">
    <w:p w:rsidR="006C6211" w:rsidRDefault="006C6211"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C2133D" w:rsidP="006E35E8">
    <w:pPr>
      <w:pStyle w:val="Header"/>
      <w:tabs>
        <w:tab w:val="clear" w:pos="4536"/>
        <w:tab w:val="clear" w:pos="9072"/>
        <w:tab w:val="left" w:pos="3945"/>
      </w:tabs>
      <w:jc w:val="center"/>
    </w:pPr>
    <w:r>
      <w:t>Woche 13: Übungen NIO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5AF9"/>
    <w:multiLevelType w:val="hybridMultilevel"/>
    <w:tmpl w:val="A89E2B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6351DE8"/>
    <w:multiLevelType w:val="hybridMultilevel"/>
    <w:tmpl w:val="7ED08C76"/>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201A3FD4"/>
    <w:multiLevelType w:val="hybridMultilevel"/>
    <w:tmpl w:val="6ECE3C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2AF5EEE"/>
    <w:multiLevelType w:val="hybridMultilevel"/>
    <w:tmpl w:val="164CCA10"/>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262A5BE0"/>
    <w:multiLevelType w:val="hybridMultilevel"/>
    <w:tmpl w:val="EAC2B5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9E1225"/>
    <w:multiLevelType w:val="hybridMultilevel"/>
    <w:tmpl w:val="B0E81F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8D813FD"/>
    <w:multiLevelType w:val="hybridMultilevel"/>
    <w:tmpl w:val="F120E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ABA53BE"/>
    <w:multiLevelType w:val="hybridMultilevel"/>
    <w:tmpl w:val="AACE37C0"/>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8" w15:restartNumberingAfterBreak="0">
    <w:nsid w:val="2D4852B4"/>
    <w:multiLevelType w:val="hybridMultilevel"/>
    <w:tmpl w:val="AE7444D6"/>
    <w:lvl w:ilvl="0" w:tplc="21C25AC0">
      <w:start w:val="1"/>
      <w:numFmt w:val="bullet"/>
      <w:lvlText w:val=""/>
      <w:lvlJc w:val="left"/>
      <w:pPr>
        <w:ind w:left="720" w:hanging="360"/>
      </w:pPr>
      <w:rPr>
        <w:rFonts w:ascii="Symbol" w:hAnsi="Symbol" w:hint="default"/>
        <w:lang w:val="en-US"/>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0D3227"/>
    <w:multiLevelType w:val="hybridMultilevel"/>
    <w:tmpl w:val="88803E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C6F2B5F"/>
    <w:multiLevelType w:val="hybridMultilevel"/>
    <w:tmpl w:val="0DA272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C75257A"/>
    <w:multiLevelType w:val="hybridMultilevel"/>
    <w:tmpl w:val="FD2E72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E232D7"/>
    <w:multiLevelType w:val="hybridMultilevel"/>
    <w:tmpl w:val="3078E6B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3"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3170648"/>
    <w:multiLevelType w:val="hybridMultilevel"/>
    <w:tmpl w:val="6324C39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0D3B4D"/>
    <w:multiLevelType w:val="hybridMultilevel"/>
    <w:tmpl w:val="5B5C65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57C5D92"/>
    <w:multiLevelType w:val="hybridMultilevel"/>
    <w:tmpl w:val="EF5A0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DAA4746"/>
    <w:multiLevelType w:val="hybridMultilevel"/>
    <w:tmpl w:val="131688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E9C0333"/>
    <w:multiLevelType w:val="hybridMultilevel"/>
    <w:tmpl w:val="DAE88C6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2C35B3B"/>
    <w:multiLevelType w:val="hybridMultilevel"/>
    <w:tmpl w:val="6A1886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5A85D42"/>
    <w:multiLevelType w:val="hybridMultilevel"/>
    <w:tmpl w:val="D4F0A00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2" w15:restartNumberingAfterBreak="0">
    <w:nsid w:val="59554A12"/>
    <w:multiLevelType w:val="hybridMultilevel"/>
    <w:tmpl w:val="9854403C"/>
    <w:lvl w:ilvl="0" w:tplc="21C25AC0">
      <w:start w:val="1"/>
      <w:numFmt w:val="bullet"/>
      <w:lvlText w:val=""/>
      <w:lvlJc w:val="left"/>
      <w:pPr>
        <w:ind w:left="720" w:hanging="360"/>
      </w:pPr>
      <w:rPr>
        <w:rFonts w:ascii="Symbol" w:hAnsi="Symbol" w:hint="default"/>
        <w:lang w:val="en-US"/>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E885D79"/>
    <w:multiLevelType w:val="hybridMultilevel"/>
    <w:tmpl w:val="663694FE"/>
    <w:lvl w:ilvl="0" w:tplc="21C25AC0">
      <w:start w:val="1"/>
      <w:numFmt w:val="bullet"/>
      <w:lvlText w:val=""/>
      <w:lvlJc w:val="left"/>
      <w:pPr>
        <w:ind w:left="720" w:hanging="360"/>
      </w:pPr>
      <w:rPr>
        <w:rFonts w:ascii="Symbol" w:hAnsi="Symbol" w:hint="default"/>
        <w:lang w:val="en-US"/>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0FE45F3"/>
    <w:multiLevelType w:val="hybridMultilevel"/>
    <w:tmpl w:val="8D2AE6C8"/>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5" w15:restartNumberingAfterBreak="0">
    <w:nsid w:val="6433320F"/>
    <w:multiLevelType w:val="hybridMultilevel"/>
    <w:tmpl w:val="43CA13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A935E6E"/>
    <w:multiLevelType w:val="hybridMultilevel"/>
    <w:tmpl w:val="E518717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7" w15:restartNumberingAfterBreak="0">
    <w:nsid w:val="6CD15E31"/>
    <w:multiLevelType w:val="hybridMultilevel"/>
    <w:tmpl w:val="819A6A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19C3E33"/>
    <w:multiLevelType w:val="hybridMultilevel"/>
    <w:tmpl w:val="C6F8B8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1D30D07"/>
    <w:multiLevelType w:val="hybridMultilevel"/>
    <w:tmpl w:val="10282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DB31A29"/>
    <w:multiLevelType w:val="hybridMultilevel"/>
    <w:tmpl w:val="AB1826E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2"/>
  </w:num>
  <w:num w:numId="4">
    <w:abstractNumId w:val="27"/>
  </w:num>
  <w:num w:numId="5">
    <w:abstractNumId w:val="29"/>
  </w:num>
  <w:num w:numId="6">
    <w:abstractNumId w:val="14"/>
  </w:num>
  <w:num w:numId="7">
    <w:abstractNumId w:val="10"/>
  </w:num>
  <w:num w:numId="8">
    <w:abstractNumId w:val="20"/>
  </w:num>
  <w:num w:numId="9">
    <w:abstractNumId w:val="9"/>
  </w:num>
  <w:num w:numId="10">
    <w:abstractNumId w:val="25"/>
  </w:num>
  <w:num w:numId="11">
    <w:abstractNumId w:val="28"/>
  </w:num>
  <w:num w:numId="12">
    <w:abstractNumId w:val="24"/>
  </w:num>
  <w:num w:numId="13">
    <w:abstractNumId w:val="3"/>
  </w:num>
  <w:num w:numId="14">
    <w:abstractNumId w:val="7"/>
  </w:num>
  <w:num w:numId="15">
    <w:abstractNumId w:val="12"/>
  </w:num>
  <w:num w:numId="16">
    <w:abstractNumId w:val="30"/>
  </w:num>
  <w:num w:numId="17">
    <w:abstractNumId w:val="1"/>
  </w:num>
  <w:num w:numId="18">
    <w:abstractNumId w:val="21"/>
  </w:num>
  <w:num w:numId="19">
    <w:abstractNumId w:val="26"/>
  </w:num>
  <w:num w:numId="20">
    <w:abstractNumId w:val="15"/>
  </w:num>
  <w:num w:numId="21">
    <w:abstractNumId w:val="6"/>
  </w:num>
  <w:num w:numId="22">
    <w:abstractNumId w:val="16"/>
  </w:num>
  <w:num w:numId="23">
    <w:abstractNumId w:val="18"/>
  </w:num>
  <w:num w:numId="24">
    <w:abstractNumId w:val="4"/>
  </w:num>
  <w:num w:numId="25">
    <w:abstractNumId w:val="11"/>
  </w:num>
  <w:num w:numId="26">
    <w:abstractNumId w:val="5"/>
  </w:num>
  <w:num w:numId="27">
    <w:abstractNumId w:val="19"/>
  </w:num>
  <w:num w:numId="28">
    <w:abstractNumId w:val="0"/>
  </w:num>
  <w:num w:numId="29">
    <w:abstractNumId w:val="8"/>
  </w:num>
  <w:num w:numId="30">
    <w:abstractNumId w:val="2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C5"/>
    <w:rsid w:val="000041B0"/>
    <w:rsid w:val="0001007A"/>
    <w:rsid w:val="00023FA4"/>
    <w:rsid w:val="00027B3E"/>
    <w:rsid w:val="00034B2C"/>
    <w:rsid w:val="0004131B"/>
    <w:rsid w:val="0004415C"/>
    <w:rsid w:val="00045515"/>
    <w:rsid w:val="00050270"/>
    <w:rsid w:val="00057AA2"/>
    <w:rsid w:val="000A1B02"/>
    <w:rsid w:val="000A251E"/>
    <w:rsid w:val="000A4DC9"/>
    <w:rsid w:val="000D5480"/>
    <w:rsid w:val="000E01D5"/>
    <w:rsid w:val="000E0DEE"/>
    <w:rsid w:val="000E32DA"/>
    <w:rsid w:val="000E485E"/>
    <w:rsid w:val="000E55C8"/>
    <w:rsid w:val="000E5880"/>
    <w:rsid w:val="000E6801"/>
    <w:rsid w:val="001019C9"/>
    <w:rsid w:val="00105030"/>
    <w:rsid w:val="00107FB4"/>
    <w:rsid w:val="0012397E"/>
    <w:rsid w:val="00126839"/>
    <w:rsid w:val="00134B20"/>
    <w:rsid w:val="00151A6A"/>
    <w:rsid w:val="00160860"/>
    <w:rsid w:val="00164748"/>
    <w:rsid w:val="00164DB6"/>
    <w:rsid w:val="00195F3A"/>
    <w:rsid w:val="001A4CDA"/>
    <w:rsid w:val="001A52D5"/>
    <w:rsid w:val="001A6B64"/>
    <w:rsid w:val="001B3799"/>
    <w:rsid w:val="001E32AD"/>
    <w:rsid w:val="001E41EF"/>
    <w:rsid w:val="00213A0B"/>
    <w:rsid w:val="00223D07"/>
    <w:rsid w:val="00241105"/>
    <w:rsid w:val="002430CC"/>
    <w:rsid w:val="00254BAB"/>
    <w:rsid w:val="0026725B"/>
    <w:rsid w:val="002865EA"/>
    <w:rsid w:val="00291518"/>
    <w:rsid w:val="00296D60"/>
    <w:rsid w:val="002B29AF"/>
    <w:rsid w:val="002C0D6C"/>
    <w:rsid w:val="002D2D86"/>
    <w:rsid w:val="002F29B2"/>
    <w:rsid w:val="002F48DD"/>
    <w:rsid w:val="003037A4"/>
    <w:rsid w:val="003040F6"/>
    <w:rsid w:val="003139D0"/>
    <w:rsid w:val="003315C5"/>
    <w:rsid w:val="0033460C"/>
    <w:rsid w:val="00342602"/>
    <w:rsid w:val="00350428"/>
    <w:rsid w:val="003560B6"/>
    <w:rsid w:val="00357603"/>
    <w:rsid w:val="0036361C"/>
    <w:rsid w:val="00376271"/>
    <w:rsid w:val="00376A41"/>
    <w:rsid w:val="00383796"/>
    <w:rsid w:val="0038683A"/>
    <w:rsid w:val="003917D7"/>
    <w:rsid w:val="00391D22"/>
    <w:rsid w:val="003A70B0"/>
    <w:rsid w:val="003A76E9"/>
    <w:rsid w:val="003B0927"/>
    <w:rsid w:val="003B27B1"/>
    <w:rsid w:val="003C5BA3"/>
    <w:rsid w:val="003D19F5"/>
    <w:rsid w:val="003D5735"/>
    <w:rsid w:val="003D687D"/>
    <w:rsid w:val="003E4BD4"/>
    <w:rsid w:val="003E52B5"/>
    <w:rsid w:val="003E53D8"/>
    <w:rsid w:val="003F3D15"/>
    <w:rsid w:val="0041339C"/>
    <w:rsid w:val="004254A8"/>
    <w:rsid w:val="00427269"/>
    <w:rsid w:val="00430241"/>
    <w:rsid w:val="004347FB"/>
    <w:rsid w:val="00446E7B"/>
    <w:rsid w:val="00461447"/>
    <w:rsid w:val="004874C4"/>
    <w:rsid w:val="004A2B69"/>
    <w:rsid w:val="004B2B4E"/>
    <w:rsid w:val="004B5461"/>
    <w:rsid w:val="004B776C"/>
    <w:rsid w:val="004C011C"/>
    <w:rsid w:val="004C667C"/>
    <w:rsid w:val="004D2F57"/>
    <w:rsid w:val="004E449A"/>
    <w:rsid w:val="005020DE"/>
    <w:rsid w:val="00505F7F"/>
    <w:rsid w:val="00507627"/>
    <w:rsid w:val="00510030"/>
    <w:rsid w:val="00517B1F"/>
    <w:rsid w:val="00547B37"/>
    <w:rsid w:val="005566F0"/>
    <w:rsid w:val="005579DF"/>
    <w:rsid w:val="00582ED9"/>
    <w:rsid w:val="00590585"/>
    <w:rsid w:val="00592E37"/>
    <w:rsid w:val="005A45AB"/>
    <w:rsid w:val="005B2BCB"/>
    <w:rsid w:val="005C3B0C"/>
    <w:rsid w:val="005C62A4"/>
    <w:rsid w:val="005D7C75"/>
    <w:rsid w:val="005F2E67"/>
    <w:rsid w:val="005F796C"/>
    <w:rsid w:val="005F7E2C"/>
    <w:rsid w:val="006056EB"/>
    <w:rsid w:val="00645D8C"/>
    <w:rsid w:val="00652B5B"/>
    <w:rsid w:val="00660724"/>
    <w:rsid w:val="00666C7C"/>
    <w:rsid w:val="006674A4"/>
    <w:rsid w:val="0067010F"/>
    <w:rsid w:val="0067227E"/>
    <w:rsid w:val="0067475B"/>
    <w:rsid w:val="00695C4B"/>
    <w:rsid w:val="006A6BF8"/>
    <w:rsid w:val="006B5E49"/>
    <w:rsid w:val="006C6211"/>
    <w:rsid w:val="006D386B"/>
    <w:rsid w:val="006D62FC"/>
    <w:rsid w:val="006E0855"/>
    <w:rsid w:val="006E2F0C"/>
    <w:rsid w:val="006E35E8"/>
    <w:rsid w:val="006F3B0B"/>
    <w:rsid w:val="006F50F0"/>
    <w:rsid w:val="007035F2"/>
    <w:rsid w:val="007105D8"/>
    <w:rsid w:val="00713BE9"/>
    <w:rsid w:val="007253FF"/>
    <w:rsid w:val="007363F8"/>
    <w:rsid w:val="007926A9"/>
    <w:rsid w:val="007A592D"/>
    <w:rsid w:val="007B0CD9"/>
    <w:rsid w:val="007B172C"/>
    <w:rsid w:val="007B4E3D"/>
    <w:rsid w:val="007B68D0"/>
    <w:rsid w:val="007C4415"/>
    <w:rsid w:val="007C5370"/>
    <w:rsid w:val="007D377F"/>
    <w:rsid w:val="007D49A1"/>
    <w:rsid w:val="007E293B"/>
    <w:rsid w:val="00842A1D"/>
    <w:rsid w:val="0084423E"/>
    <w:rsid w:val="008505F2"/>
    <w:rsid w:val="00875768"/>
    <w:rsid w:val="008A28BF"/>
    <w:rsid w:val="008A63B4"/>
    <w:rsid w:val="008B1830"/>
    <w:rsid w:val="008B4117"/>
    <w:rsid w:val="008B537E"/>
    <w:rsid w:val="008C1085"/>
    <w:rsid w:val="008C5310"/>
    <w:rsid w:val="008C633B"/>
    <w:rsid w:val="008D68BE"/>
    <w:rsid w:val="008D7AA5"/>
    <w:rsid w:val="00900825"/>
    <w:rsid w:val="00923291"/>
    <w:rsid w:val="00937EC9"/>
    <w:rsid w:val="00950066"/>
    <w:rsid w:val="0095096E"/>
    <w:rsid w:val="009637E6"/>
    <w:rsid w:val="00967E51"/>
    <w:rsid w:val="00973D65"/>
    <w:rsid w:val="00980040"/>
    <w:rsid w:val="009815C3"/>
    <w:rsid w:val="00990E7F"/>
    <w:rsid w:val="009B19B1"/>
    <w:rsid w:val="009B1F40"/>
    <w:rsid w:val="009B342F"/>
    <w:rsid w:val="009C5C21"/>
    <w:rsid w:val="009D67A3"/>
    <w:rsid w:val="009D6EBA"/>
    <w:rsid w:val="009F1829"/>
    <w:rsid w:val="00A07929"/>
    <w:rsid w:val="00A1000E"/>
    <w:rsid w:val="00A12033"/>
    <w:rsid w:val="00A47C95"/>
    <w:rsid w:val="00A67802"/>
    <w:rsid w:val="00AB7BBF"/>
    <w:rsid w:val="00AC43CF"/>
    <w:rsid w:val="00AE6849"/>
    <w:rsid w:val="00AF52BD"/>
    <w:rsid w:val="00AF65CF"/>
    <w:rsid w:val="00AF7A48"/>
    <w:rsid w:val="00B02D06"/>
    <w:rsid w:val="00B0348E"/>
    <w:rsid w:val="00B10019"/>
    <w:rsid w:val="00B25571"/>
    <w:rsid w:val="00B70D48"/>
    <w:rsid w:val="00B7241C"/>
    <w:rsid w:val="00B85E86"/>
    <w:rsid w:val="00B90515"/>
    <w:rsid w:val="00B9770A"/>
    <w:rsid w:val="00BA4FB3"/>
    <w:rsid w:val="00BA73A0"/>
    <w:rsid w:val="00BB78F3"/>
    <w:rsid w:val="00BC0EDE"/>
    <w:rsid w:val="00BC693F"/>
    <w:rsid w:val="00BC7B70"/>
    <w:rsid w:val="00BF0C5F"/>
    <w:rsid w:val="00BF454F"/>
    <w:rsid w:val="00BF7DFD"/>
    <w:rsid w:val="00BF7E07"/>
    <w:rsid w:val="00C027A3"/>
    <w:rsid w:val="00C10278"/>
    <w:rsid w:val="00C171AC"/>
    <w:rsid w:val="00C2133D"/>
    <w:rsid w:val="00C2343D"/>
    <w:rsid w:val="00C31F54"/>
    <w:rsid w:val="00C36948"/>
    <w:rsid w:val="00C4631B"/>
    <w:rsid w:val="00C569D5"/>
    <w:rsid w:val="00C56A1E"/>
    <w:rsid w:val="00C63082"/>
    <w:rsid w:val="00C6413D"/>
    <w:rsid w:val="00C75D0A"/>
    <w:rsid w:val="00CB278D"/>
    <w:rsid w:val="00CB38FD"/>
    <w:rsid w:val="00CC1F1F"/>
    <w:rsid w:val="00CC4851"/>
    <w:rsid w:val="00CE298A"/>
    <w:rsid w:val="00CE46CE"/>
    <w:rsid w:val="00D07C11"/>
    <w:rsid w:val="00D1698E"/>
    <w:rsid w:val="00D25E59"/>
    <w:rsid w:val="00D30BAC"/>
    <w:rsid w:val="00D36368"/>
    <w:rsid w:val="00D579F5"/>
    <w:rsid w:val="00D72EAC"/>
    <w:rsid w:val="00D902BB"/>
    <w:rsid w:val="00DA30A4"/>
    <w:rsid w:val="00DB47E3"/>
    <w:rsid w:val="00DD04C4"/>
    <w:rsid w:val="00DD6959"/>
    <w:rsid w:val="00DE60A2"/>
    <w:rsid w:val="00DF1936"/>
    <w:rsid w:val="00DF7910"/>
    <w:rsid w:val="00E111BA"/>
    <w:rsid w:val="00E376F9"/>
    <w:rsid w:val="00E437C3"/>
    <w:rsid w:val="00E52C9A"/>
    <w:rsid w:val="00E571CE"/>
    <w:rsid w:val="00E83D73"/>
    <w:rsid w:val="00E9016A"/>
    <w:rsid w:val="00EB766F"/>
    <w:rsid w:val="00EC66A3"/>
    <w:rsid w:val="00EE03BF"/>
    <w:rsid w:val="00EE08F8"/>
    <w:rsid w:val="00F1117F"/>
    <w:rsid w:val="00F25301"/>
    <w:rsid w:val="00F3181E"/>
    <w:rsid w:val="00F34BB8"/>
    <w:rsid w:val="00F3596A"/>
    <w:rsid w:val="00F40999"/>
    <w:rsid w:val="00F44376"/>
    <w:rsid w:val="00F72375"/>
    <w:rsid w:val="00F777B2"/>
    <w:rsid w:val="00F969C9"/>
    <w:rsid w:val="00FA3DAB"/>
    <w:rsid w:val="00FB0ECA"/>
    <w:rsid w:val="00FD32C7"/>
    <w:rsid w:val="00FE138F"/>
    <w:rsid w:val="00FE42FE"/>
    <w:rsid w:val="00FF3EC8"/>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82679"/>
  <w15:chartTrackingRefBased/>
  <w15:docId w15:val="{94104079-C7CD-4486-99F3-B2989E6C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291518"/>
    <w:pPr>
      <w:keepNext/>
      <w:keepLines/>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2915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 w:type="table" w:styleId="TableGrid">
    <w:name w:val="Table Grid"/>
    <w:basedOn w:val="TableNormal"/>
    <w:uiPriority w:val="39"/>
    <w:rsid w:val="006F5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016A"/>
    <w:rPr>
      <w:color w:val="808080"/>
      <w:shd w:val="clear" w:color="auto" w:fill="E6E6E6"/>
    </w:rPr>
  </w:style>
  <w:style w:type="table" w:styleId="GridTable4-Accent1">
    <w:name w:val="Grid Table 4 Accent 1"/>
    <w:basedOn w:val="TableNormal"/>
    <w:uiPriority w:val="49"/>
    <w:rsid w:val="00B85E8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00688">
      <w:bodyDiv w:val="1"/>
      <w:marLeft w:val="0"/>
      <w:marRight w:val="0"/>
      <w:marTop w:val="0"/>
      <w:marBottom w:val="0"/>
      <w:divBdr>
        <w:top w:val="none" w:sz="0" w:space="0" w:color="auto"/>
        <w:left w:val="none" w:sz="0" w:space="0" w:color="auto"/>
        <w:bottom w:val="none" w:sz="0" w:space="0" w:color="auto"/>
        <w:right w:val="none" w:sz="0" w:space="0" w:color="auto"/>
      </w:divBdr>
    </w:div>
    <w:div w:id="120194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ews.ycombinator.com/item?id=1551776" TargetMode="External"/><Relationship Id="rId18" Type="http://schemas.openxmlformats.org/officeDocument/2006/relationships/hyperlink" Target="https://www.javamex.com/tutorials/io/nio_buffer_direct.s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lumbr.io/blog/locked-threads/improving-lock-performance-in-java" TargetMode="External"/><Relationship Id="rId17" Type="http://schemas.openxmlformats.org/officeDocument/2006/relationships/hyperlink" Target="https://examples.javacodegeeks.com/core-java/nio/java-nio-channels-example/" TargetMode="External"/><Relationship Id="rId2" Type="http://schemas.openxmlformats.org/officeDocument/2006/relationships/customXml" Target="../customXml/item2.xml"/><Relationship Id="rId16" Type="http://schemas.openxmlformats.org/officeDocument/2006/relationships/hyperlink" Target="http://tutorials.jenkov.com/java-nio/scatter-gather.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cs.oracle.com/javase/10/docs/api/java/nio/ByteBuffer.html"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pcgameshardware.de/Retrospektive-Thema-214694/News/Irrtuemer-Intels-10-Gigahertz-und-Nvidias-CineFX-PCGH-Retro-18-November-66740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6568B-1396-4FC4-BCF8-17AD41F1E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2207</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150</cp:revision>
  <cp:lastPrinted>2018-05-27T08:04:00Z</cp:lastPrinted>
  <dcterms:created xsi:type="dcterms:W3CDTF">2018-02-18T18:44:00Z</dcterms:created>
  <dcterms:modified xsi:type="dcterms:W3CDTF">2018-05-27T08:12:00Z</dcterms:modified>
</cp:coreProperties>
</file>