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BD4BC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B3F" w:rsidRPr="004D7B3F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4D7B3F">
                                  <w:rPr>
                                    <w:sz w:val="40"/>
                                    <w:szCs w:val="40"/>
                                  </w:rPr>
                                  <w:t>BWL Startup (bwlc)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BD4BC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7B3F" w:rsidRPr="004D7B3F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4D7B3F">
                            <w:rPr>
                              <w:sz w:val="40"/>
                              <w:szCs w:val="40"/>
                            </w:rPr>
                            <w:t>BWL Startup (bwlc)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B47AD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B47AD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FC606A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647" w:history="1">
            <w:r w:rsidR="00FC606A" w:rsidRPr="007B45E6">
              <w:rPr>
                <w:rStyle w:val="Hyperlink"/>
                <w:noProof/>
              </w:rPr>
              <w:t>1</w:t>
            </w:r>
            <w:r w:rsidR="00FC606A">
              <w:rPr>
                <w:rFonts w:eastAsiaTheme="minorEastAsia"/>
                <w:noProof/>
                <w:lang w:eastAsia="de-CH"/>
              </w:rPr>
              <w:tab/>
            </w:r>
            <w:r w:rsidR="00FC606A" w:rsidRPr="007B45E6">
              <w:rPr>
                <w:rStyle w:val="Hyperlink"/>
                <w:noProof/>
              </w:rPr>
              <w:t>Einleitung</w:t>
            </w:r>
            <w:r w:rsidR="00FC606A">
              <w:rPr>
                <w:noProof/>
                <w:webHidden/>
              </w:rPr>
              <w:tab/>
            </w:r>
            <w:r w:rsidR="00FC606A">
              <w:rPr>
                <w:noProof/>
                <w:webHidden/>
              </w:rPr>
              <w:fldChar w:fldCharType="begin"/>
            </w:r>
            <w:r w:rsidR="00FC606A">
              <w:rPr>
                <w:noProof/>
                <w:webHidden/>
              </w:rPr>
              <w:instrText xml:space="preserve"> PAGEREF _Toc1322647 \h </w:instrText>
            </w:r>
            <w:r w:rsidR="00FC606A">
              <w:rPr>
                <w:noProof/>
                <w:webHidden/>
              </w:rPr>
            </w:r>
            <w:r w:rsidR="00FC606A">
              <w:rPr>
                <w:noProof/>
                <w:webHidden/>
              </w:rPr>
              <w:fldChar w:fldCharType="separate"/>
            </w:r>
            <w:r w:rsidR="00FC606A">
              <w:rPr>
                <w:noProof/>
                <w:webHidden/>
              </w:rPr>
              <w:t>2</w:t>
            </w:r>
            <w:r w:rsidR="00FC606A">
              <w:rPr>
                <w:noProof/>
                <w:webHidden/>
              </w:rPr>
              <w:fldChar w:fldCharType="end"/>
            </w:r>
          </w:hyperlink>
        </w:p>
        <w:p w:rsidR="00FC606A" w:rsidRDefault="00FC60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648" w:history="1">
            <w:r w:rsidRPr="007B45E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B45E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06A" w:rsidRDefault="00FC60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649" w:history="1">
            <w:r w:rsidRPr="007B45E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B45E6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06A" w:rsidRDefault="00FC60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650" w:history="1">
            <w:r w:rsidRPr="007B45E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B45E6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06A" w:rsidRDefault="00FC606A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22651" w:history="1">
            <w:r w:rsidRPr="007B45E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B45E6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1322647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1322648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131B1">
        <w:t>bwlc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1322649"/>
      <w:r>
        <w:t>Lernziele</w:t>
      </w:r>
      <w:bookmarkEnd w:id="8"/>
      <w:bookmarkEnd w:id="9"/>
      <w:bookmarkEnd w:id="10"/>
      <w:bookmarkEnd w:id="11"/>
    </w:p>
    <w:p w:rsidR="00B510A1" w:rsidRDefault="00B510A1" w:rsidP="00B510A1">
      <w:r>
        <w:t>Mit einem interdisziplinären Ansatz fördert dieses Modul das unternehmerische Denken der Studierenden. Zuerst werden grundlegende Kenntnisse zu betriebswirtschaftlichen Themen vermittelt. Mit diesem Know-how erarbeiten die Studierenden anschliessend im Team einen Geschäftsplan für eine eigene Geschäftsidee oder für ein von ihnen bearbeitetes Informatik-Projekt (z.B. aus einem Unterrichtsmodul oder aus der Projektschiene).</w:t>
      </w:r>
    </w:p>
    <w:p w:rsidR="00B510A1" w:rsidRDefault="00B510A1" w:rsidP="00B510A1">
      <w:r>
        <w:t>Inhaltlich werden unter anderem folgende Themen behandelt:</w:t>
      </w:r>
    </w:p>
    <w:p w:rsidR="00B510A1" w:rsidRPr="00B510A1" w:rsidRDefault="00B510A1" w:rsidP="00B510A1">
      <w:pPr>
        <w:pStyle w:val="ListParagraph"/>
        <w:numPr>
          <w:ilvl w:val="0"/>
          <w:numId w:val="3"/>
        </w:numPr>
        <w:rPr>
          <w:lang w:val="en-US"/>
        </w:rPr>
      </w:pPr>
      <w:r w:rsidRPr="00B510A1">
        <w:rPr>
          <w:lang w:val="en-US"/>
        </w:rPr>
        <w:t>Leitbild</w:t>
      </w:r>
    </w:p>
    <w:p w:rsidR="00B510A1" w:rsidRPr="00B510A1" w:rsidRDefault="00B510A1" w:rsidP="00B510A1">
      <w:pPr>
        <w:pStyle w:val="ListParagraph"/>
        <w:numPr>
          <w:ilvl w:val="0"/>
          <w:numId w:val="3"/>
        </w:numPr>
        <w:rPr>
          <w:lang w:val="en-US"/>
        </w:rPr>
      </w:pPr>
      <w:r w:rsidRPr="00B510A1">
        <w:rPr>
          <w:lang w:val="en-US"/>
        </w:rPr>
        <w:t>Strategie</w:t>
      </w:r>
    </w:p>
    <w:p w:rsidR="00B510A1" w:rsidRPr="00B510A1" w:rsidRDefault="00B510A1" w:rsidP="00B510A1">
      <w:pPr>
        <w:pStyle w:val="ListParagraph"/>
        <w:numPr>
          <w:ilvl w:val="0"/>
          <w:numId w:val="3"/>
        </w:numPr>
        <w:rPr>
          <w:lang w:val="en-US"/>
        </w:rPr>
      </w:pPr>
      <w:r w:rsidRPr="00B510A1">
        <w:rPr>
          <w:lang w:val="en-US"/>
        </w:rPr>
        <w:t>Marketing</w:t>
      </w:r>
    </w:p>
    <w:p w:rsidR="00B510A1" w:rsidRPr="00B510A1" w:rsidRDefault="00B510A1" w:rsidP="00B510A1">
      <w:pPr>
        <w:pStyle w:val="ListParagraph"/>
        <w:numPr>
          <w:ilvl w:val="0"/>
          <w:numId w:val="3"/>
        </w:numPr>
        <w:rPr>
          <w:lang w:val="en-US"/>
        </w:rPr>
      </w:pPr>
      <w:r w:rsidRPr="00B510A1">
        <w:rPr>
          <w:lang w:val="en-US"/>
        </w:rPr>
        <w:t>Organisation</w:t>
      </w:r>
    </w:p>
    <w:p w:rsidR="00B510A1" w:rsidRPr="00B510A1" w:rsidRDefault="00B510A1" w:rsidP="00B510A1">
      <w:pPr>
        <w:pStyle w:val="ListParagraph"/>
        <w:numPr>
          <w:ilvl w:val="0"/>
          <w:numId w:val="3"/>
        </w:numPr>
        <w:rPr>
          <w:lang w:val="en-US"/>
        </w:rPr>
      </w:pPr>
      <w:r w:rsidRPr="00B510A1">
        <w:rPr>
          <w:lang w:val="en-US"/>
        </w:rPr>
        <w:t xml:space="preserve">Business Model Canvas </w:t>
      </w:r>
    </w:p>
    <w:p w:rsidR="00B510A1" w:rsidRDefault="00B510A1" w:rsidP="00B510A1">
      <w:pPr>
        <w:pStyle w:val="ListParagraph"/>
        <w:numPr>
          <w:ilvl w:val="0"/>
          <w:numId w:val="3"/>
        </w:numPr>
      </w:pPr>
      <w:r>
        <w:t>Unternehmensgründung</w:t>
      </w:r>
    </w:p>
    <w:p w:rsidR="00B510A1" w:rsidRDefault="00B510A1" w:rsidP="00B510A1">
      <w:pPr>
        <w:pStyle w:val="ListParagraph"/>
        <w:numPr>
          <w:ilvl w:val="0"/>
          <w:numId w:val="3"/>
        </w:numPr>
      </w:pPr>
      <w:r>
        <w:t>Team</w:t>
      </w:r>
    </w:p>
    <w:p w:rsidR="00B510A1" w:rsidRDefault="00B510A1" w:rsidP="00B510A1">
      <w:pPr>
        <w:pStyle w:val="ListParagraph"/>
        <w:numPr>
          <w:ilvl w:val="0"/>
          <w:numId w:val="3"/>
        </w:numPr>
      </w:pPr>
      <w:r>
        <w:t>Finanzplan</w:t>
      </w:r>
    </w:p>
    <w:p w:rsidR="00B510A1" w:rsidRDefault="00B510A1" w:rsidP="00B510A1">
      <w:pPr>
        <w:pStyle w:val="ListParagraph"/>
        <w:numPr>
          <w:ilvl w:val="0"/>
          <w:numId w:val="3"/>
        </w:numPr>
      </w:pPr>
      <w:r>
        <w:t>Präsentieren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1322650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1322651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BC8" w:rsidRDefault="00BD4BC8" w:rsidP="006B5E49">
      <w:pPr>
        <w:spacing w:after="0" w:line="240" w:lineRule="auto"/>
      </w:pPr>
      <w:r>
        <w:separator/>
      </w:r>
    </w:p>
  </w:endnote>
  <w:endnote w:type="continuationSeparator" w:id="0">
    <w:p w:rsidR="00BD4BC8" w:rsidRDefault="00BD4BC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4D7B3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BC8" w:rsidRDefault="00BD4BC8" w:rsidP="006B5E49">
      <w:pPr>
        <w:spacing w:after="0" w:line="240" w:lineRule="auto"/>
      </w:pPr>
      <w:r>
        <w:separator/>
      </w:r>
    </w:p>
  </w:footnote>
  <w:footnote w:type="continuationSeparator" w:id="0">
    <w:p w:rsidR="00BD4BC8" w:rsidRDefault="00BD4BC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4D7B3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140229"/>
    <w:multiLevelType w:val="hybridMultilevel"/>
    <w:tmpl w:val="FD72AE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DA"/>
    <w:rsid w:val="0001007A"/>
    <w:rsid w:val="00057AA2"/>
    <w:rsid w:val="000A251E"/>
    <w:rsid w:val="000E01D5"/>
    <w:rsid w:val="000E0DEE"/>
    <w:rsid w:val="001018C5"/>
    <w:rsid w:val="00105030"/>
    <w:rsid w:val="0012397E"/>
    <w:rsid w:val="0016030D"/>
    <w:rsid w:val="00160860"/>
    <w:rsid w:val="00164748"/>
    <w:rsid w:val="00164DB6"/>
    <w:rsid w:val="001A0960"/>
    <w:rsid w:val="001A52D5"/>
    <w:rsid w:val="001A6B64"/>
    <w:rsid w:val="001E32AD"/>
    <w:rsid w:val="002010C7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4D7B3F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953E7"/>
    <w:rsid w:val="009B342F"/>
    <w:rsid w:val="00AF65CF"/>
    <w:rsid w:val="00AF7A48"/>
    <w:rsid w:val="00B131B1"/>
    <w:rsid w:val="00B25571"/>
    <w:rsid w:val="00B47ADA"/>
    <w:rsid w:val="00B510A1"/>
    <w:rsid w:val="00B70D48"/>
    <w:rsid w:val="00B7241C"/>
    <w:rsid w:val="00BB78F3"/>
    <w:rsid w:val="00BC693F"/>
    <w:rsid w:val="00BC7B70"/>
    <w:rsid w:val="00BD4BC8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C606A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47CEF5-D2C5-456C-99A4-3C8A7397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1BDCE-7B32-41EB-AAC1-83170A05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Y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5</cp:revision>
  <dcterms:created xsi:type="dcterms:W3CDTF">2019-02-17T17:41:00Z</dcterms:created>
  <dcterms:modified xsi:type="dcterms:W3CDTF">2019-02-17T18:03:00Z</dcterms:modified>
</cp:coreProperties>
</file>